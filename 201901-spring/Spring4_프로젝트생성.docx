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60AF" w14:textId="77777777" w:rsidR="00C11945" w:rsidRDefault="00C11945"/>
    <w:p w14:paraId="0BEAFA16" w14:textId="77777777" w:rsidR="008A1909" w:rsidRDefault="00C11945" w:rsidP="008A1909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C7F1147" w14:textId="77777777" w:rsidR="004461F5" w:rsidRDefault="004461F5" w:rsidP="004461F5"/>
    <w:p w14:paraId="5088E6AC" w14:textId="77777777" w:rsidR="008A1909" w:rsidRDefault="00C11945" w:rsidP="008A1909">
      <w:pPr>
        <w:pStyle w:val="21"/>
      </w:pPr>
      <w:r>
        <w:rPr>
          <w:rFonts w:hint="eastAsia"/>
        </w:rPr>
        <w:t>Download</w:t>
      </w:r>
    </w:p>
    <w:p w14:paraId="2F0635AB" w14:textId="77777777" w:rsidR="00C11945" w:rsidRDefault="00C11945"/>
    <w:p w14:paraId="1C45AB27" w14:textId="77777777" w:rsidR="00C11945" w:rsidRDefault="001546F1" w:rsidP="003242D2">
      <w:pPr>
        <w:pStyle w:val="a5"/>
        <w:numPr>
          <w:ilvl w:val="0"/>
          <w:numId w:val="12"/>
        </w:numPr>
        <w:ind w:leftChars="0"/>
      </w:pPr>
      <w:hyperlink r:id="rId8" w:history="1">
        <w:r w:rsidR="003242D2" w:rsidRPr="00447202">
          <w:rPr>
            <w:rStyle w:val="aff8"/>
          </w:rPr>
          <w:t>http://spring.io/</w:t>
        </w:r>
      </w:hyperlink>
      <w:r w:rsidR="003242D2">
        <w:t xml:space="preserve"> </w:t>
      </w:r>
      <w:r w:rsidR="003242D2">
        <w:rPr>
          <w:rFonts w:hint="eastAsia"/>
        </w:rPr>
        <w:t>접속</w:t>
      </w:r>
    </w:p>
    <w:p w14:paraId="37C3BC54" w14:textId="77777777" w:rsidR="003242D2" w:rsidRDefault="009A1B33" w:rsidP="009A1B33">
      <w:pPr>
        <w:pStyle w:val="a5"/>
        <w:numPr>
          <w:ilvl w:val="0"/>
          <w:numId w:val="12"/>
        </w:numPr>
        <w:ind w:leftChars="0"/>
      </w:pPr>
      <w:r>
        <w:t xml:space="preserve">STS download </w:t>
      </w:r>
      <w:proofErr w:type="gramStart"/>
      <w:r>
        <w:t>URL :</w:t>
      </w:r>
      <w:proofErr w:type="gramEnd"/>
      <w:r>
        <w:t xml:space="preserve"> </w:t>
      </w:r>
      <w:hyperlink r:id="rId9" w:history="1">
        <w:r w:rsidRPr="00447202">
          <w:rPr>
            <w:rStyle w:val="aff8"/>
          </w:rPr>
          <w:t>https://spring.io/tools/sts/all/</w:t>
        </w:r>
      </w:hyperlink>
      <w:r>
        <w:t xml:space="preserve"> </w:t>
      </w:r>
    </w:p>
    <w:p w14:paraId="6B1CAF17" w14:textId="77777777" w:rsidR="009A1B33" w:rsidRDefault="00155491" w:rsidP="009A1B3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32/64bit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</w:p>
    <w:p w14:paraId="4675F79F" w14:textId="77777777" w:rsidR="00155491" w:rsidRDefault="0049567A" w:rsidP="009A1B3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풀기</w:t>
      </w:r>
      <w:r>
        <w:rPr>
          <w:rFonts w:hint="eastAsia"/>
        </w:rPr>
        <w:t xml:space="preserve"> </w:t>
      </w:r>
      <w:proofErr w:type="gramStart"/>
      <w:r>
        <w:t>( Root</w:t>
      </w:r>
      <w:proofErr w:type="gramEnd"/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길어지면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)</w:t>
      </w:r>
    </w:p>
    <w:p w14:paraId="36A968C0" w14:textId="1045CAE7" w:rsidR="0049567A" w:rsidRDefault="00D5389D" w:rsidP="00D5389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해제한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/</w:t>
      </w:r>
      <w:r w:rsidRPr="00D5389D">
        <w:t>sts-bundle</w:t>
      </w:r>
      <w:r>
        <w:t>/</w:t>
      </w:r>
      <w:r w:rsidRPr="00D5389D">
        <w:t>sts-3.8.</w:t>
      </w:r>
      <w:r w:rsidR="000D622B">
        <w:t>2</w:t>
      </w:r>
      <w:r w:rsidRPr="00D5389D">
        <w:t>.RELEASE</w:t>
      </w:r>
      <w:r>
        <w:t xml:space="preserve">/STS.exe </w:t>
      </w:r>
      <w:r>
        <w:rPr>
          <w:rFonts w:hint="eastAsia"/>
        </w:rPr>
        <w:t>실행</w:t>
      </w:r>
    </w:p>
    <w:p w14:paraId="1C246D5C" w14:textId="77777777" w:rsidR="00C11945" w:rsidRDefault="00C11945"/>
    <w:p w14:paraId="5F22C6CD" w14:textId="77777777" w:rsidR="00E24DBF" w:rsidRDefault="00E24DBF"/>
    <w:p w14:paraId="543189FA" w14:textId="1D940B17" w:rsidR="00E24DBF" w:rsidRDefault="00E24DBF" w:rsidP="00E24DBF">
      <w:pPr>
        <w:pStyle w:val="21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</w:p>
    <w:p w14:paraId="537A255B" w14:textId="77777777" w:rsidR="00E24DBF" w:rsidRDefault="00E24DBF"/>
    <w:p w14:paraId="2EDC3BA2" w14:textId="458E3702" w:rsidR="00F30ACA" w:rsidRDefault="00F30ACA" w:rsidP="00F30ACA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JDK 1.8.1</w:t>
      </w:r>
      <w:r w:rsidR="00EA78C3">
        <w:t>81</w:t>
      </w:r>
    </w:p>
    <w:p w14:paraId="3C843392" w14:textId="648D3A3A" w:rsidR="00C11945" w:rsidRDefault="00E90F7A" w:rsidP="00E24DBF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STS 3.8.2</w:t>
      </w:r>
    </w:p>
    <w:p w14:paraId="0DFCE385" w14:textId="25260074" w:rsidR="00E24DBF" w:rsidRDefault="00AF5287" w:rsidP="00E24DBF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Spring 4.3.6</w:t>
      </w:r>
    </w:p>
    <w:p w14:paraId="1D592A44" w14:textId="06DA28F7" w:rsidR="003667A6" w:rsidRDefault="003667A6" w:rsidP="00E24DBF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Mybatis</w:t>
      </w:r>
      <w:r w:rsidR="00E90F7A">
        <w:rPr>
          <w:rFonts w:hint="eastAsia"/>
        </w:rPr>
        <w:t xml:space="preserve"> 3.4.</w:t>
      </w:r>
      <w:r w:rsidR="00EA78C3">
        <w:t>6</w:t>
      </w:r>
    </w:p>
    <w:p w14:paraId="6EF1F262" w14:textId="17759A08" w:rsidR="00E24DBF" w:rsidRDefault="00E24DBF" w:rsidP="00E24DBF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Tomcat 8.0.39</w:t>
      </w:r>
    </w:p>
    <w:p w14:paraId="57880005" w14:textId="675E2503" w:rsidR="00E24DBF" w:rsidRDefault="00FC6AEA" w:rsidP="00E24DBF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Oracle 11g</w:t>
      </w:r>
    </w:p>
    <w:p w14:paraId="0FF7F026" w14:textId="77777777" w:rsidR="00E24DBF" w:rsidRDefault="00E24DBF"/>
    <w:p w14:paraId="36BB3704" w14:textId="77777777" w:rsidR="00A85690" w:rsidRDefault="00A85690" w:rsidP="00A85690">
      <w:pPr>
        <w:pStyle w:val="21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</w:p>
    <w:p w14:paraId="473A592A" w14:textId="070158AE" w:rsidR="00A85690" w:rsidRDefault="00A85690"/>
    <w:p w14:paraId="79435424" w14:textId="3E92EA7C" w:rsidR="00BD20F1" w:rsidRDefault="00BD20F1" w:rsidP="00BD20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JDK </w:t>
      </w:r>
      <w:proofErr w:type="gramStart"/>
      <w:r>
        <w:rPr>
          <w:rFonts w:hint="eastAsia"/>
        </w:rPr>
        <w:t>다운로드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BD20F1">
        <w:t>https://www.oracle.com/</w:t>
      </w:r>
    </w:p>
    <w:p w14:paraId="247B6964" w14:textId="647D8EF3" w:rsidR="00A85690" w:rsidRPr="00CF3B35" w:rsidRDefault="00CF3B35" w:rsidP="00CF3B3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pring </w:t>
      </w:r>
      <w:proofErr w:type="gramStart"/>
      <w:r>
        <w:rPr>
          <w:rFonts w:hint="eastAsia"/>
        </w:rPr>
        <w:t>사이트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10" w:history="1">
        <w:r w:rsidR="006331A6">
          <w:rPr>
            <w:rFonts w:hint="eastAsia"/>
          </w:rPr>
          <w:t>http://spring.io</w:t>
        </w:r>
        <w:r w:rsidRPr="00CF3B35">
          <w:rPr>
            <w:rFonts w:hint="eastAsia"/>
          </w:rPr>
          <w:t xml:space="preserve">/ </w:t>
        </w:r>
      </w:hyperlink>
    </w:p>
    <w:p w14:paraId="389FFBA4" w14:textId="15F58C6E" w:rsidR="00CF3B35" w:rsidRDefault="00CF3B35" w:rsidP="00CF3B35">
      <w:pPr>
        <w:pStyle w:val="a5"/>
        <w:numPr>
          <w:ilvl w:val="0"/>
          <w:numId w:val="12"/>
        </w:numPr>
        <w:ind w:leftChars="0"/>
      </w:pPr>
      <w:r w:rsidRPr="00CF3B35">
        <w:t xml:space="preserve">STS </w:t>
      </w:r>
      <w:proofErr w:type="gramStart"/>
      <w:r w:rsidRPr="00CF3B35">
        <w:rPr>
          <w:rFonts w:hint="eastAsia"/>
        </w:rPr>
        <w:t>다운로드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CF3B35">
        <w:t>https://spring.io/tools/sts/all/</w:t>
      </w:r>
    </w:p>
    <w:p w14:paraId="081902AD" w14:textId="7613D822" w:rsidR="00CF3B35" w:rsidRDefault="00C77B30" w:rsidP="00C77B30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C77B30">
        <w:t>http://mvnrepository.com/</w:t>
      </w:r>
    </w:p>
    <w:p w14:paraId="72579353" w14:textId="1D2AB9D9" w:rsidR="00C77B30" w:rsidRDefault="00330E21" w:rsidP="00330E2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Mybatis </w:t>
      </w:r>
      <w:proofErr w:type="gramStart"/>
      <w:r>
        <w:rPr>
          <w:rFonts w:hint="eastAsia"/>
        </w:rPr>
        <w:t>사이트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30E21">
        <w:t>http://blog.mybatis.org/</w:t>
      </w:r>
    </w:p>
    <w:p w14:paraId="0B287315" w14:textId="77777777" w:rsidR="00330E21" w:rsidRDefault="00330E21" w:rsidP="00330E21">
      <w:pPr>
        <w:pStyle w:val="a5"/>
        <w:numPr>
          <w:ilvl w:val="0"/>
          <w:numId w:val="12"/>
        </w:numPr>
        <w:ind w:leftChars="0"/>
      </w:pPr>
    </w:p>
    <w:p w14:paraId="30F07177" w14:textId="77777777" w:rsidR="00C4517B" w:rsidRDefault="00C4517B" w:rsidP="00C4517B"/>
    <w:p w14:paraId="3DFB2309" w14:textId="77777777" w:rsidR="00C4517B" w:rsidRDefault="00C4517B" w:rsidP="00C4517B"/>
    <w:p w14:paraId="775766E4" w14:textId="77777777" w:rsidR="00BB44DF" w:rsidRDefault="00BB44DF" w:rsidP="00BB44DF">
      <w:pPr>
        <w:pStyle w:val="21"/>
      </w:pPr>
      <w:r>
        <w:rPr>
          <w:rFonts w:hint="eastAsia"/>
        </w:rPr>
        <w:t>STS</w:t>
      </w:r>
      <w:r>
        <w:t xml:space="preserve"> </w:t>
      </w:r>
      <w:r>
        <w:rPr>
          <w:rFonts w:hint="eastAsia"/>
        </w:rPr>
        <w:t>환경설정</w:t>
      </w:r>
    </w:p>
    <w:p w14:paraId="4BFC0235" w14:textId="77777777" w:rsidR="00BB44DF" w:rsidRDefault="00BB44DF" w:rsidP="00C4517B"/>
    <w:p w14:paraId="12576E5F" w14:textId="77777777" w:rsidR="00BB44DF" w:rsidRDefault="00BB44DF" w:rsidP="00BB44DF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문자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UTF-8</w:t>
      </w:r>
    </w:p>
    <w:p w14:paraId="6AEE78BA" w14:textId="5DB4D213" w:rsidR="00BB44DF" w:rsidRDefault="00BB44DF" w:rsidP="00BB44DF">
      <w:pPr>
        <w:pStyle w:val="a5"/>
        <w:numPr>
          <w:ilvl w:val="0"/>
          <w:numId w:val="12"/>
        </w:numPr>
        <w:ind w:leftChars="0"/>
      </w:pPr>
      <w:r>
        <w:t>Font</w:t>
      </w:r>
    </w:p>
    <w:p w14:paraId="7CEBFA1E" w14:textId="49CB2221" w:rsidR="00BB44DF" w:rsidRDefault="00BB44DF" w:rsidP="00BB44DF">
      <w:pPr>
        <w:pStyle w:val="a5"/>
        <w:numPr>
          <w:ilvl w:val="0"/>
          <w:numId w:val="12"/>
        </w:numPr>
        <w:ind w:leftChars="0"/>
      </w:pPr>
      <w:r>
        <w:t>Installed JRE</w:t>
      </w:r>
    </w:p>
    <w:p w14:paraId="16E80281" w14:textId="77777777" w:rsidR="00BB44DF" w:rsidRDefault="00BB44DF" w:rsidP="00BB44DF">
      <w:pPr>
        <w:pStyle w:val="a5"/>
        <w:numPr>
          <w:ilvl w:val="0"/>
          <w:numId w:val="12"/>
        </w:numPr>
        <w:ind w:leftChars="0"/>
      </w:pPr>
      <w:proofErr w:type="gramStart"/>
      <w:r>
        <w:t>Server :</w:t>
      </w:r>
      <w:proofErr w:type="gramEnd"/>
      <w:r>
        <w:t xml:space="preserve"> Tomcat</w:t>
      </w:r>
    </w:p>
    <w:p w14:paraId="2D86DF98" w14:textId="342F554C" w:rsidR="00FF1D99" w:rsidRDefault="00FF1D99" w:rsidP="00BB44DF">
      <w:pPr>
        <w:pStyle w:val="a5"/>
        <w:numPr>
          <w:ilvl w:val="0"/>
          <w:numId w:val="12"/>
        </w:numPr>
        <w:ind w:leftChars="0"/>
      </w:pPr>
      <w:r>
        <w:br w:type="page"/>
      </w:r>
    </w:p>
    <w:p w14:paraId="76887131" w14:textId="3F5F614E" w:rsidR="00C11945" w:rsidRPr="006761C2" w:rsidRDefault="00FF1D99" w:rsidP="006761C2">
      <w:pPr>
        <w:pStyle w:val="1"/>
      </w:pPr>
      <w:r w:rsidRPr="006761C2">
        <w:rPr>
          <w:rFonts w:hint="eastAsia"/>
        </w:rPr>
        <w:lastRenderedPageBreak/>
        <w:t xml:space="preserve">Spring Web Project </w:t>
      </w:r>
      <w:r w:rsidRPr="006761C2">
        <w:rPr>
          <w:rFonts w:hint="eastAsia"/>
        </w:rPr>
        <w:t>만들기</w:t>
      </w:r>
    </w:p>
    <w:p w14:paraId="48706E46" w14:textId="5F1CC73F" w:rsidR="00FF1D99" w:rsidRDefault="00FF1D99"/>
    <w:p w14:paraId="6E1495CC" w14:textId="778FA9A7" w:rsidR="00FF1D99" w:rsidRDefault="00FF1D99" w:rsidP="00FF1D99">
      <w:pPr>
        <w:pStyle w:val="21"/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8D45EEF" w14:textId="4C896CEB" w:rsidR="00FF1D99" w:rsidRDefault="00FF1D99"/>
    <w:p w14:paraId="4F24420C" w14:textId="34A2E3C1" w:rsidR="00FF1D99" w:rsidRDefault="00FF1D99" w:rsidP="00FF1D9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[File] </w:t>
      </w:r>
      <w:r>
        <w:t>–</w:t>
      </w:r>
      <w:r>
        <w:rPr>
          <w:rFonts w:hint="eastAsia"/>
        </w:rPr>
        <w:t xml:space="preserve"> New </w:t>
      </w:r>
      <w:r>
        <w:t xml:space="preserve">– </w:t>
      </w:r>
      <w:r w:rsidR="00FD6077">
        <w:rPr>
          <w:rFonts w:hint="eastAsia"/>
        </w:rPr>
        <w:t>O</w:t>
      </w:r>
      <w:r w:rsidR="00FD6077">
        <w:t xml:space="preserve">ther – Spring - </w:t>
      </w:r>
      <w:r>
        <w:t xml:space="preserve">Spring Legacy Project </w:t>
      </w:r>
      <w:r>
        <w:rPr>
          <w:rFonts w:hint="eastAsia"/>
        </w:rPr>
        <w:t>선택</w:t>
      </w:r>
    </w:p>
    <w:p w14:paraId="07187CBC" w14:textId="4E9D877B" w:rsidR="00FF1D99" w:rsidRDefault="00FF1D99" w:rsidP="00FF1D9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Project name </w:t>
      </w:r>
      <w:r>
        <w:rPr>
          <w:rFonts w:hint="eastAsia"/>
        </w:rPr>
        <w:t>입력</w:t>
      </w:r>
      <w:r w:rsidR="00F0118D">
        <w:rPr>
          <w:rFonts w:hint="eastAsia"/>
        </w:rPr>
        <w:t xml:space="preserve"> (</w:t>
      </w:r>
      <w:r w:rsidR="00F0118D">
        <w:rPr>
          <w:rFonts w:hint="eastAsia"/>
        </w:rPr>
        <w:t>예</w:t>
      </w:r>
      <w:r w:rsidR="00F0118D">
        <w:rPr>
          <w:rFonts w:hint="eastAsia"/>
        </w:rPr>
        <w:t>: springWeb</w:t>
      </w:r>
      <w:proofErr w:type="gramStart"/>
      <w:r w:rsidR="00F0118D">
        <w:rPr>
          <w:rFonts w:hint="eastAsia"/>
        </w:rPr>
        <w:t>1 )</w:t>
      </w:r>
      <w:proofErr w:type="gramEnd"/>
    </w:p>
    <w:p w14:paraId="55EC6A39" w14:textId="4088BED1" w:rsidR="00C01B95" w:rsidRDefault="00FF1D99" w:rsidP="00FF1D99">
      <w:pPr>
        <w:pStyle w:val="a5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Templates :</w:t>
      </w:r>
      <w:proofErr w:type="gramEnd"/>
      <w:r>
        <w:rPr>
          <w:rFonts w:hint="eastAsia"/>
        </w:rPr>
        <w:t xml:space="preserve"> Spring MVC Project </w:t>
      </w:r>
      <w:r>
        <w:rPr>
          <w:rFonts w:hint="eastAsia"/>
        </w:rPr>
        <w:t>선택</w:t>
      </w:r>
      <w:r w:rsidR="00FD6077">
        <w:rPr>
          <w:rFonts w:hint="eastAsia"/>
        </w:rPr>
        <w:t xml:space="preserve"> </w:t>
      </w:r>
      <w:r w:rsidR="00FD6077">
        <w:t>(</w:t>
      </w:r>
      <w:r w:rsidR="00FD6077">
        <w:rPr>
          <w:rFonts w:hint="eastAsia"/>
        </w:rPr>
        <w:t>처음</w:t>
      </w:r>
      <w:r w:rsidR="00FD6077">
        <w:rPr>
          <w:rFonts w:hint="eastAsia"/>
        </w:rPr>
        <w:t xml:space="preserve"> </w:t>
      </w:r>
      <w:r w:rsidR="00FD6077">
        <w:rPr>
          <w:rFonts w:hint="eastAsia"/>
        </w:rPr>
        <w:t>선택시</w:t>
      </w:r>
      <w:r w:rsidR="00FD6077">
        <w:rPr>
          <w:rFonts w:hint="eastAsia"/>
        </w:rPr>
        <w:t xml:space="preserve"> </w:t>
      </w:r>
      <w:r w:rsidR="00FD6077">
        <w:rPr>
          <w:rFonts w:hint="eastAsia"/>
        </w:rPr>
        <w:t>다운로드</w:t>
      </w:r>
      <w:r w:rsidR="00FD6077">
        <w:rPr>
          <w:rFonts w:hint="eastAsia"/>
        </w:rPr>
        <w:t xml:space="preserve"> </w:t>
      </w:r>
      <w:r w:rsidR="00FD6077">
        <w:rPr>
          <w:rFonts w:hint="eastAsia"/>
        </w:rPr>
        <w:t>과정</w:t>
      </w:r>
      <w:r w:rsidR="00FD6077">
        <w:rPr>
          <w:rFonts w:hint="eastAsia"/>
        </w:rPr>
        <w:t xml:space="preserve"> </w:t>
      </w:r>
      <w:r w:rsidR="00FD6077">
        <w:rPr>
          <w:rFonts w:hint="eastAsia"/>
        </w:rPr>
        <w:t>거침</w:t>
      </w:r>
      <w:r w:rsidR="00FD6077">
        <w:rPr>
          <w:rFonts w:hint="eastAsia"/>
        </w:rPr>
        <w:t>)</w:t>
      </w:r>
    </w:p>
    <w:p w14:paraId="3B6314BC" w14:textId="1D82B5E4" w:rsidR="00FF1D99" w:rsidRDefault="00C01B95" w:rsidP="00FF1D99">
      <w:pPr>
        <w:pStyle w:val="a5"/>
        <w:numPr>
          <w:ilvl w:val="0"/>
          <w:numId w:val="12"/>
        </w:numPr>
        <w:ind w:leftChars="0"/>
      </w:pPr>
      <w:r>
        <w:t>“</w:t>
      </w:r>
      <w:r w:rsidR="00FF1D99">
        <w:rPr>
          <w:rFonts w:hint="eastAsia"/>
        </w:rPr>
        <w:t>Next</w:t>
      </w:r>
      <w:r>
        <w:t>”</w:t>
      </w:r>
    </w:p>
    <w:p w14:paraId="0C429C2B" w14:textId="5EB87C14" w:rsidR="00845FFF" w:rsidRDefault="00CF3B35" w:rsidP="00FF1D9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패키지명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3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 w:rsidR="00845FFF">
        <w:rPr>
          <w:rFonts w:hint="eastAsia"/>
        </w:rPr>
        <w:t>(</w:t>
      </w:r>
      <w:r w:rsidR="00845FFF">
        <w:rPr>
          <w:rFonts w:hint="eastAsia"/>
        </w:rPr>
        <w:t>예</w:t>
      </w:r>
      <w:r w:rsidR="00845FFF">
        <w:rPr>
          <w:rFonts w:hint="eastAsia"/>
        </w:rPr>
        <w:t>: global.sesoc.web1 )</w:t>
      </w:r>
    </w:p>
    <w:p w14:paraId="3F88A507" w14:textId="317C85BB" w:rsidR="00FF1D99" w:rsidRDefault="00845FFF" w:rsidP="00FF1D99">
      <w:pPr>
        <w:pStyle w:val="a5"/>
        <w:numPr>
          <w:ilvl w:val="0"/>
          <w:numId w:val="12"/>
        </w:numPr>
        <w:ind w:leftChars="0"/>
      </w:pPr>
      <w:r>
        <w:t>“</w:t>
      </w:r>
      <w:r w:rsidR="00CF3B35">
        <w:rPr>
          <w:rFonts w:hint="eastAsia"/>
        </w:rPr>
        <w:t>Finish</w:t>
      </w:r>
      <w:r>
        <w:t>”</w:t>
      </w:r>
    </w:p>
    <w:p w14:paraId="112334E6" w14:textId="5BF25AE3" w:rsidR="00550AA9" w:rsidRDefault="00550AA9" w:rsidP="00550AA9">
      <w:pPr>
        <w:spacing w:line="240" w:lineRule="auto"/>
        <w:ind w:left="400"/>
      </w:pPr>
      <w:r>
        <w:rPr>
          <w:noProof/>
        </w:rPr>
        <w:drawing>
          <wp:inline distT="0" distB="0" distL="0" distR="0" wp14:anchorId="7B9599AB" wp14:editId="353521D8">
            <wp:extent cx="5048250" cy="7686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F990" w14:textId="11CF236E" w:rsidR="00CF3B35" w:rsidRDefault="00CF3B35" w:rsidP="00CF3B35"/>
    <w:p w14:paraId="528EE0F7" w14:textId="4E5951CD" w:rsidR="00CF3B35" w:rsidRDefault="00CF3B35" w:rsidP="00CF3B35"/>
    <w:p w14:paraId="53A3F8CB" w14:textId="2060EBF1" w:rsidR="00CF3B35" w:rsidRDefault="00CF3B35" w:rsidP="00CF3B35">
      <w:pPr>
        <w:pStyle w:val="21"/>
      </w:pP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7A8B994" w14:textId="0341719C" w:rsidR="00CF3B35" w:rsidRDefault="00CF3B35" w:rsidP="00CF3B35"/>
    <w:p w14:paraId="00B016F6" w14:textId="6B2C0088" w:rsidR="00CF3B35" w:rsidRDefault="00CF3B35" w:rsidP="007F347B">
      <w:pPr>
        <w:pStyle w:val="31"/>
        <w:ind w:left="1200" w:hanging="48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이름에서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Properties </w:t>
      </w:r>
      <w:r>
        <w:t>– Project Facets</w:t>
      </w:r>
    </w:p>
    <w:p w14:paraId="5B5D2E43" w14:textId="04545F04" w:rsidR="00CF3B35" w:rsidRDefault="00CF3B35" w:rsidP="00662451">
      <w:pPr>
        <w:pStyle w:val="a5"/>
        <w:numPr>
          <w:ilvl w:val="1"/>
          <w:numId w:val="12"/>
        </w:numPr>
        <w:ind w:leftChars="0"/>
      </w:pPr>
      <w:proofErr w:type="gramStart"/>
      <w:r>
        <w:t>Java :</w:t>
      </w:r>
      <w:proofErr w:type="gramEnd"/>
      <w:r>
        <w:t xml:space="preserve"> 1.8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6D10B61D" w14:textId="6D49A125" w:rsidR="00F638CA" w:rsidRDefault="00151B3F" w:rsidP="00F638CA">
      <w:pPr>
        <w:spacing w:line="240" w:lineRule="auto"/>
        <w:ind w:left="800"/>
      </w:pPr>
      <w:r>
        <w:rPr>
          <w:noProof/>
        </w:rPr>
        <w:drawing>
          <wp:inline distT="0" distB="0" distL="0" distR="0" wp14:anchorId="3CB7FA42" wp14:editId="79088C84">
            <wp:extent cx="5943600" cy="4048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5F3F" w14:textId="09570137" w:rsidR="00CF3B35" w:rsidRDefault="00CF3B35" w:rsidP="00CF3B35"/>
    <w:p w14:paraId="685637FB" w14:textId="61B36E3D" w:rsidR="00CF3B35" w:rsidRDefault="00CF3B35" w:rsidP="007F347B">
      <w:pPr>
        <w:pStyle w:val="31"/>
        <w:ind w:left="1200" w:hanging="480"/>
      </w:pPr>
      <w:r>
        <w:t xml:space="preserve">pom.xml </w:t>
      </w:r>
      <w:r w:rsidR="007F347B">
        <w:rPr>
          <w:rFonts w:hint="eastAsia"/>
        </w:rPr>
        <w:t>수정</w:t>
      </w:r>
    </w:p>
    <w:p w14:paraId="3B98FE91" w14:textId="77777777" w:rsidR="007F347B" w:rsidRPr="007F347B" w:rsidRDefault="007F347B" w:rsidP="007F347B"/>
    <w:p w14:paraId="5C40F799" w14:textId="17834F9F" w:rsidR="00CF3B35" w:rsidRDefault="00CF3B35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&lt;properties&gt;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최신으로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 w:rsidR="00E73C47">
        <w:rPr>
          <w:rFonts w:hint="eastAsia"/>
        </w:rPr>
        <w:t xml:space="preserve"> </w:t>
      </w:r>
      <w:r w:rsidR="00E73C47">
        <w:t>(</w:t>
      </w:r>
      <w:hyperlink r:id="rId13" w:history="1">
        <w:r w:rsidR="002C44E7" w:rsidRPr="00E30930">
          <w:rPr>
            <w:rStyle w:val="aff8"/>
          </w:rPr>
          <w:t>http://mvnrepository.com/</w:t>
        </w:r>
      </w:hyperlink>
      <w:r w:rsidR="002C44E7">
        <w:t xml:space="preserve"> </w:t>
      </w:r>
      <w:r w:rsidR="002C44E7">
        <w:rPr>
          <w:rFonts w:hint="eastAsia"/>
        </w:rPr>
        <w:t>참고</w:t>
      </w:r>
      <w:r w:rsidR="00E73C47">
        <w:t>)</w:t>
      </w:r>
    </w:p>
    <w:p w14:paraId="1F7BEC5C" w14:textId="77777777" w:rsidR="00AB0FC5" w:rsidRDefault="00AB0FC5" w:rsidP="00AB0FC5">
      <w:pPr>
        <w:ind w:left="400"/>
      </w:pPr>
    </w:p>
    <w:p w14:paraId="4FA50FEB" w14:textId="4C5F0AB8" w:rsidR="00F80C51" w:rsidRDefault="00E06382" w:rsidP="00F80C51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Java 1.8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752B120D" w14:textId="7C89123F" w:rsidR="00E06382" w:rsidRDefault="00E06382" w:rsidP="00F80C51">
      <w:pPr>
        <w:pStyle w:val="a5"/>
        <w:numPr>
          <w:ilvl w:val="1"/>
          <w:numId w:val="12"/>
        </w:numPr>
        <w:ind w:leftChars="0"/>
      </w:pPr>
      <w:r>
        <w:t>“</w:t>
      </w:r>
      <w:r>
        <w:rPr>
          <w:rFonts w:hint="eastAsia"/>
        </w:rPr>
        <w:t>spring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최신버전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18DEB0E" w14:textId="67B9440D" w:rsidR="00E06382" w:rsidRDefault="00E06382" w:rsidP="00F80C51">
      <w:pPr>
        <w:pStyle w:val="a5"/>
        <w:numPr>
          <w:ilvl w:val="1"/>
          <w:numId w:val="12"/>
        </w:numPr>
        <w:ind w:leftChars="0"/>
      </w:pPr>
      <w:r>
        <w:t>“</w:t>
      </w:r>
      <w:r>
        <w:rPr>
          <w:rFonts w:hint="eastAsia"/>
        </w:rPr>
        <w:t>aspectj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최신버전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9749F6F" w14:textId="21CF60C5" w:rsidR="00E06382" w:rsidRDefault="00E06382" w:rsidP="00F80C51">
      <w:pPr>
        <w:pStyle w:val="a5"/>
        <w:numPr>
          <w:ilvl w:val="1"/>
          <w:numId w:val="12"/>
        </w:numPr>
        <w:ind w:leftChars="0"/>
      </w:pPr>
      <w:r>
        <w:t>“</w:t>
      </w:r>
      <w:r>
        <w:rPr>
          <w:rFonts w:hint="eastAsia"/>
        </w:rPr>
        <w:t>slf4j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최신버전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73EEC2B" w14:textId="77777777" w:rsidR="00AB0FC5" w:rsidRDefault="00AB0FC5" w:rsidP="00AB0FC5"/>
    <w:p w14:paraId="09D15E5B" w14:textId="3A72C9B3" w:rsidR="00CF3B35" w:rsidRDefault="00CF3B35" w:rsidP="00AB0FC5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예</w:t>
      </w:r>
      <w:r w:rsidR="00E73C47">
        <w:rPr>
          <w:rFonts w:hint="eastAsia"/>
        </w:rPr>
        <w:t>)</w:t>
      </w:r>
    </w:p>
    <w:p w14:paraId="5B624672" w14:textId="77777777" w:rsidR="00CF3B35" w:rsidRPr="00CF3B35" w:rsidRDefault="00CF3B35" w:rsidP="00CF3B35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8080"/>
          <w:kern w:val="0"/>
        </w:rPr>
        <w:t>&lt;</w:t>
      </w:r>
      <w:r w:rsidRPr="00CF3B35">
        <w:rPr>
          <w:rFonts w:ascii="Consolas" w:eastAsia="바탕" w:hAnsi="Consolas" w:cs="Consolas"/>
          <w:color w:val="3F7F7F"/>
          <w:kern w:val="0"/>
        </w:rPr>
        <w:t>properties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</w:p>
    <w:p w14:paraId="6435657E" w14:textId="77777777" w:rsidR="00CF3B35" w:rsidRPr="00CF3B35" w:rsidRDefault="00CF3B35" w:rsidP="00CF3B35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8080"/>
          <w:kern w:val="0"/>
        </w:rPr>
        <w:t>&lt;</w:t>
      </w:r>
      <w:r w:rsidRPr="00CF3B35">
        <w:rPr>
          <w:rFonts w:ascii="Consolas" w:eastAsia="바탕" w:hAnsi="Consolas" w:cs="Consolas"/>
          <w:color w:val="3F7F7F"/>
          <w:kern w:val="0"/>
        </w:rPr>
        <w:t>java-version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  <w:r w:rsidRPr="00CF3B35">
        <w:rPr>
          <w:rFonts w:ascii="Consolas" w:eastAsia="바탕" w:hAnsi="Consolas" w:cs="Consolas"/>
          <w:color w:val="000000"/>
          <w:kern w:val="0"/>
        </w:rPr>
        <w:t>1.8</w:t>
      </w:r>
      <w:r w:rsidRPr="00CF3B35">
        <w:rPr>
          <w:rFonts w:ascii="Consolas" w:eastAsia="바탕" w:hAnsi="Consolas" w:cs="Consolas"/>
          <w:color w:val="008080"/>
          <w:kern w:val="0"/>
        </w:rPr>
        <w:t>&lt;/</w:t>
      </w:r>
      <w:r w:rsidRPr="00CF3B35">
        <w:rPr>
          <w:rFonts w:ascii="Consolas" w:eastAsia="바탕" w:hAnsi="Consolas" w:cs="Consolas"/>
          <w:color w:val="3F7F7F"/>
          <w:kern w:val="0"/>
        </w:rPr>
        <w:t>java-version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</w:p>
    <w:p w14:paraId="6F838A0F" w14:textId="1F06542A" w:rsidR="00CF3B35" w:rsidRPr="00CF3B35" w:rsidRDefault="00CF3B35" w:rsidP="00CF3B35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8080"/>
          <w:kern w:val="0"/>
        </w:rPr>
        <w:t>&lt;</w:t>
      </w:r>
      <w:proofErr w:type="gramStart"/>
      <w:r w:rsidRPr="00CF3B35">
        <w:rPr>
          <w:rFonts w:ascii="Consolas" w:eastAsia="바탕" w:hAnsi="Consolas" w:cs="Consolas"/>
          <w:color w:val="3F7F7F"/>
          <w:kern w:val="0"/>
        </w:rPr>
        <w:t>org.springframework</w:t>
      </w:r>
      <w:proofErr w:type="gramEnd"/>
      <w:r w:rsidRPr="00CF3B35">
        <w:rPr>
          <w:rFonts w:ascii="Consolas" w:eastAsia="바탕" w:hAnsi="Consolas" w:cs="Consolas"/>
          <w:color w:val="3F7F7F"/>
          <w:kern w:val="0"/>
        </w:rPr>
        <w:t>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  <w:r w:rsidR="00AC741B">
        <w:rPr>
          <w:rFonts w:ascii="Consolas" w:eastAsia="바탕" w:hAnsi="Consolas" w:cs="Consolas"/>
          <w:color w:val="000000"/>
          <w:kern w:val="0"/>
        </w:rPr>
        <w:t>4.3.</w:t>
      </w:r>
      <w:r w:rsidR="00AC741B">
        <w:rPr>
          <w:rFonts w:ascii="Consolas" w:eastAsia="바탕" w:hAnsi="Consolas" w:cs="Consolas" w:hint="eastAsia"/>
          <w:color w:val="000000"/>
          <w:kern w:val="0"/>
        </w:rPr>
        <w:t>6</w:t>
      </w:r>
      <w:r w:rsidRPr="00CF3B35">
        <w:rPr>
          <w:rFonts w:ascii="Consolas" w:eastAsia="바탕" w:hAnsi="Consolas" w:cs="Consolas"/>
          <w:color w:val="000000"/>
          <w:kern w:val="0"/>
        </w:rPr>
        <w:t>.RELEASE</w:t>
      </w:r>
      <w:r w:rsidRPr="00CF3B35">
        <w:rPr>
          <w:rFonts w:ascii="Consolas" w:eastAsia="바탕" w:hAnsi="Consolas" w:cs="Consolas"/>
          <w:color w:val="008080"/>
          <w:kern w:val="0"/>
        </w:rPr>
        <w:t>&lt;/</w:t>
      </w:r>
      <w:r w:rsidRPr="00CF3B35">
        <w:rPr>
          <w:rFonts w:ascii="Consolas" w:eastAsia="바탕" w:hAnsi="Consolas" w:cs="Consolas"/>
          <w:color w:val="3F7F7F"/>
          <w:kern w:val="0"/>
        </w:rPr>
        <w:t>org.springframework-version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</w:p>
    <w:p w14:paraId="245441E2" w14:textId="77777777" w:rsidR="00CF3B35" w:rsidRPr="00CF3B35" w:rsidRDefault="00CF3B35" w:rsidP="00CF3B35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8080"/>
          <w:kern w:val="0"/>
        </w:rPr>
        <w:t>&lt;</w:t>
      </w:r>
      <w:proofErr w:type="gramStart"/>
      <w:r w:rsidRPr="00CF3B35">
        <w:rPr>
          <w:rFonts w:ascii="Consolas" w:eastAsia="바탕" w:hAnsi="Consolas" w:cs="Consolas"/>
          <w:color w:val="3F7F7F"/>
          <w:kern w:val="0"/>
        </w:rPr>
        <w:t>org.aspectj</w:t>
      </w:r>
      <w:proofErr w:type="gramEnd"/>
      <w:r w:rsidRPr="00CF3B35">
        <w:rPr>
          <w:rFonts w:ascii="Consolas" w:eastAsia="바탕" w:hAnsi="Consolas" w:cs="Consolas"/>
          <w:color w:val="3F7F7F"/>
          <w:kern w:val="0"/>
        </w:rPr>
        <w:t>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  <w:r w:rsidRPr="00CF3B35">
        <w:rPr>
          <w:rFonts w:ascii="Consolas" w:eastAsia="바탕" w:hAnsi="Consolas" w:cs="Consolas"/>
          <w:color w:val="000000"/>
          <w:kern w:val="0"/>
        </w:rPr>
        <w:t>1.8.10</w:t>
      </w:r>
      <w:r w:rsidRPr="00CF3B35">
        <w:rPr>
          <w:rFonts w:ascii="Consolas" w:eastAsia="바탕" w:hAnsi="Consolas" w:cs="Consolas"/>
          <w:color w:val="008080"/>
          <w:kern w:val="0"/>
        </w:rPr>
        <w:t>&lt;/</w:t>
      </w:r>
      <w:r w:rsidRPr="00CF3B35">
        <w:rPr>
          <w:rFonts w:ascii="Consolas" w:eastAsia="바탕" w:hAnsi="Consolas" w:cs="Consolas"/>
          <w:color w:val="3F7F7F"/>
          <w:kern w:val="0"/>
        </w:rPr>
        <w:t>org.aspectj-version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</w:p>
    <w:p w14:paraId="4F704C40" w14:textId="77777777" w:rsidR="00CF3B35" w:rsidRPr="00CF3B35" w:rsidRDefault="00CF3B35" w:rsidP="00CF3B35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8080"/>
          <w:kern w:val="0"/>
        </w:rPr>
        <w:t>&lt;</w:t>
      </w:r>
      <w:proofErr w:type="gramStart"/>
      <w:r w:rsidRPr="00CF3B35">
        <w:rPr>
          <w:rFonts w:ascii="Consolas" w:eastAsia="바탕" w:hAnsi="Consolas" w:cs="Consolas"/>
          <w:color w:val="3F7F7F"/>
          <w:kern w:val="0"/>
        </w:rPr>
        <w:t>org.slf</w:t>
      </w:r>
      <w:proofErr w:type="gramEnd"/>
      <w:r w:rsidRPr="00CF3B35">
        <w:rPr>
          <w:rFonts w:ascii="Consolas" w:eastAsia="바탕" w:hAnsi="Consolas" w:cs="Consolas"/>
          <w:color w:val="3F7F7F"/>
          <w:kern w:val="0"/>
        </w:rPr>
        <w:t>4j-version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  <w:r w:rsidRPr="00CF3B35">
        <w:rPr>
          <w:rFonts w:ascii="Consolas" w:eastAsia="바탕" w:hAnsi="Consolas" w:cs="Consolas"/>
          <w:color w:val="000000"/>
          <w:kern w:val="0"/>
        </w:rPr>
        <w:t>1.7.22</w:t>
      </w:r>
      <w:r w:rsidRPr="00CF3B35">
        <w:rPr>
          <w:rFonts w:ascii="Consolas" w:eastAsia="바탕" w:hAnsi="Consolas" w:cs="Consolas"/>
          <w:color w:val="008080"/>
          <w:kern w:val="0"/>
        </w:rPr>
        <w:t>&lt;/</w:t>
      </w:r>
      <w:r w:rsidRPr="00CF3B35">
        <w:rPr>
          <w:rFonts w:ascii="Consolas" w:eastAsia="바탕" w:hAnsi="Consolas" w:cs="Consolas"/>
          <w:color w:val="3F7F7F"/>
          <w:kern w:val="0"/>
        </w:rPr>
        <w:t>org.slf4j-version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</w:p>
    <w:p w14:paraId="1F7CCAD7" w14:textId="228AFB8C" w:rsidR="00CF3B35" w:rsidRDefault="00CF3B35" w:rsidP="00CF3B35">
      <w:pPr>
        <w:ind w:left="400"/>
      </w:pPr>
      <w:r w:rsidRPr="00CF3B35"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 w:rsidRPr="00CF3B35">
        <w:rPr>
          <w:rFonts w:ascii="Consolas" w:eastAsia="바탕" w:hAnsi="Consolas" w:cs="Consolas"/>
          <w:color w:val="008080"/>
          <w:kern w:val="0"/>
        </w:rPr>
        <w:t>&lt;/</w:t>
      </w:r>
      <w:r w:rsidRPr="00CF3B35">
        <w:rPr>
          <w:rFonts w:ascii="Consolas" w:eastAsia="바탕" w:hAnsi="Consolas" w:cs="Consolas"/>
          <w:color w:val="3F7F7F"/>
          <w:kern w:val="0"/>
        </w:rPr>
        <w:t>properties</w:t>
      </w:r>
      <w:r w:rsidRPr="00CF3B35">
        <w:rPr>
          <w:rFonts w:ascii="Consolas" w:eastAsia="바탕" w:hAnsi="Consolas" w:cs="Consolas"/>
          <w:color w:val="008080"/>
          <w:kern w:val="0"/>
        </w:rPr>
        <w:t>&gt;</w:t>
      </w:r>
    </w:p>
    <w:p w14:paraId="2A3CA1E3" w14:textId="10EDCD1F" w:rsidR="00C11945" w:rsidRDefault="00C11945"/>
    <w:p w14:paraId="6495E2BF" w14:textId="0D2E04FE" w:rsidR="00B27196" w:rsidRDefault="00B27196" w:rsidP="00B2719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servlet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FE3F57B" w14:textId="77777777" w:rsidR="00B27196" w:rsidRDefault="00B27196" w:rsidP="00B27196">
      <w:pPr>
        <w:ind w:left="400"/>
      </w:pPr>
    </w:p>
    <w:p w14:paraId="76AAFDA6" w14:textId="2AB19398" w:rsidR="00B27196" w:rsidRDefault="00B27196" w:rsidP="00B27196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4E92BC83" w14:textId="77777777" w:rsidR="00B27196" w:rsidRPr="00BB27D5" w:rsidRDefault="00B27196" w:rsidP="00B27196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B27196">
        <w:rPr>
          <w:rFonts w:ascii="Consolas" w:eastAsia="바탕" w:hAnsi="Consolas" w:cs="Consolas"/>
          <w:color w:val="000000"/>
          <w:kern w:val="0"/>
        </w:rPr>
        <w:tab/>
      </w:r>
      <w:r w:rsidRPr="00B27196">
        <w:rPr>
          <w:rFonts w:ascii="Consolas" w:eastAsia="바탕" w:hAnsi="Consolas" w:cs="Consolas"/>
          <w:color w:val="000000"/>
          <w:kern w:val="0"/>
        </w:rPr>
        <w:tab/>
      </w:r>
      <w:r w:rsidRPr="00B27196">
        <w:rPr>
          <w:rFonts w:ascii="Consolas" w:eastAsia="바탕" w:hAnsi="Consolas" w:cs="Consolas"/>
          <w:color w:val="008080"/>
          <w:kern w:val="0"/>
        </w:rPr>
        <w:t>&lt;</w:t>
      </w:r>
      <w:r w:rsidRPr="00B27196">
        <w:rPr>
          <w:rFonts w:ascii="Consolas" w:eastAsia="바탕" w:hAnsi="Consolas" w:cs="Consolas"/>
          <w:color w:val="3F7F7F"/>
          <w:kern w:val="0"/>
        </w:rPr>
        <w:t>dependency</w:t>
      </w:r>
      <w:r w:rsidRPr="00B27196">
        <w:rPr>
          <w:rFonts w:ascii="Consolas" w:eastAsia="바탕" w:hAnsi="Consolas" w:cs="Consolas"/>
          <w:color w:val="008080"/>
          <w:kern w:val="0"/>
        </w:rPr>
        <w:t>&gt;</w:t>
      </w:r>
    </w:p>
    <w:p w14:paraId="6E56DA15" w14:textId="77777777" w:rsidR="00B27196" w:rsidRPr="00BB27D5" w:rsidRDefault="00B27196" w:rsidP="00B27196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8080"/>
          <w:kern w:val="0"/>
        </w:rPr>
        <w:t>&lt;</w:t>
      </w:r>
      <w:r w:rsidRPr="00BB27D5">
        <w:rPr>
          <w:rFonts w:ascii="Consolas" w:eastAsia="바탕" w:hAnsi="Consolas" w:cs="Consolas"/>
          <w:color w:val="3F7F7F"/>
          <w:kern w:val="0"/>
        </w:rPr>
        <w:t>groupId</w:t>
      </w:r>
      <w:r w:rsidRPr="00BB27D5">
        <w:rPr>
          <w:rFonts w:ascii="Consolas" w:eastAsia="바탕" w:hAnsi="Consolas" w:cs="Consolas"/>
          <w:color w:val="008080"/>
          <w:kern w:val="0"/>
        </w:rPr>
        <w:t>&gt;</w:t>
      </w:r>
      <w:r w:rsidRPr="00BB27D5">
        <w:rPr>
          <w:rFonts w:ascii="Consolas" w:eastAsia="바탕" w:hAnsi="Consolas" w:cs="Consolas"/>
          <w:color w:val="000000"/>
          <w:kern w:val="0"/>
        </w:rPr>
        <w:t>javax.servlet</w:t>
      </w:r>
      <w:r w:rsidRPr="00BB27D5">
        <w:rPr>
          <w:rFonts w:ascii="Consolas" w:eastAsia="바탕" w:hAnsi="Consolas" w:cs="Consolas"/>
          <w:color w:val="008080"/>
          <w:kern w:val="0"/>
        </w:rPr>
        <w:t>&lt;/</w:t>
      </w:r>
      <w:r w:rsidRPr="00BB27D5">
        <w:rPr>
          <w:rFonts w:ascii="Consolas" w:eastAsia="바탕" w:hAnsi="Consolas" w:cs="Consolas"/>
          <w:color w:val="3F7F7F"/>
          <w:kern w:val="0"/>
        </w:rPr>
        <w:t>groupId</w:t>
      </w:r>
      <w:r w:rsidRPr="00BB27D5">
        <w:rPr>
          <w:rFonts w:ascii="Consolas" w:eastAsia="바탕" w:hAnsi="Consolas" w:cs="Consolas"/>
          <w:color w:val="008080"/>
          <w:kern w:val="0"/>
        </w:rPr>
        <w:t>&gt;</w:t>
      </w:r>
    </w:p>
    <w:p w14:paraId="14F9586F" w14:textId="77777777" w:rsidR="00B27196" w:rsidRPr="00BB27D5" w:rsidRDefault="00B27196" w:rsidP="00B27196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8080"/>
          <w:kern w:val="0"/>
        </w:rPr>
        <w:t>&lt;</w:t>
      </w:r>
      <w:r w:rsidRPr="00BB27D5">
        <w:rPr>
          <w:rFonts w:ascii="Consolas" w:eastAsia="바탕" w:hAnsi="Consolas" w:cs="Consolas"/>
          <w:color w:val="3F7F7F"/>
          <w:kern w:val="0"/>
        </w:rPr>
        <w:t>artifactId</w:t>
      </w:r>
      <w:r w:rsidRPr="00BB27D5">
        <w:rPr>
          <w:rFonts w:ascii="Consolas" w:eastAsia="바탕" w:hAnsi="Consolas" w:cs="Consolas"/>
          <w:color w:val="008080"/>
          <w:kern w:val="0"/>
        </w:rPr>
        <w:t>&gt;</w:t>
      </w:r>
      <w:r w:rsidRPr="00BB27D5">
        <w:rPr>
          <w:rFonts w:ascii="Consolas" w:eastAsia="바탕" w:hAnsi="Consolas" w:cs="Consolas"/>
          <w:color w:val="000000"/>
          <w:kern w:val="0"/>
        </w:rPr>
        <w:t>servlet-api</w:t>
      </w:r>
      <w:r w:rsidRPr="00BB27D5">
        <w:rPr>
          <w:rFonts w:ascii="Consolas" w:eastAsia="바탕" w:hAnsi="Consolas" w:cs="Consolas"/>
          <w:color w:val="008080"/>
          <w:kern w:val="0"/>
        </w:rPr>
        <w:t>&lt;/</w:t>
      </w:r>
      <w:r w:rsidRPr="00BB27D5">
        <w:rPr>
          <w:rFonts w:ascii="Consolas" w:eastAsia="바탕" w:hAnsi="Consolas" w:cs="Consolas"/>
          <w:color w:val="3F7F7F"/>
          <w:kern w:val="0"/>
        </w:rPr>
        <w:t>artifactId</w:t>
      </w:r>
      <w:r w:rsidRPr="00BB27D5">
        <w:rPr>
          <w:rFonts w:ascii="Consolas" w:eastAsia="바탕" w:hAnsi="Consolas" w:cs="Consolas"/>
          <w:color w:val="008080"/>
          <w:kern w:val="0"/>
        </w:rPr>
        <w:t>&gt;</w:t>
      </w:r>
    </w:p>
    <w:p w14:paraId="3CC25717" w14:textId="70C07401" w:rsidR="00B27196" w:rsidRPr="00BB27D5" w:rsidRDefault="00B27196" w:rsidP="00B27196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0000"/>
          <w:kern w:val="0"/>
        </w:rPr>
        <w:tab/>
      </w:r>
      <w:r w:rsidRPr="00BB27D5">
        <w:rPr>
          <w:rFonts w:ascii="Consolas" w:eastAsia="바탕" w:hAnsi="Consolas" w:cs="Consolas"/>
          <w:color w:val="008080"/>
          <w:kern w:val="0"/>
        </w:rPr>
        <w:t>&lt;</w:t>
      </w:r>
      <w:r w:rsidRPr="00BB27D5">
        <w:rPr>
          <w:rFonts w:ascii="Consolas" w:eastAsia="바탕" w:hAnsi="Consolas" w:cs="Consolas"/>
          <w:color w:val="3F7F7F"/>
          <w:kern w:val="0"/>
        </w:rPr>
        <w:t>version</w:t>
      </w:r>
      <w:r w:rsidRPr="00BB27D5">
        <w:rPr>
          <w:rFonts w:ascii="Consolas" w:eastAsia="바탕" w:hAnsi="Consolas" w:cs="Consolas"/>
          <w:color w:val="008080"/>
          <w:kern w:val="0"/>
        </w:rPr>
        <w:t>&gt;</w:t>
      </w:r>
      <w:r w:rsidRPr="00BB27D5">
        <w:rPr>
          <w:rFonts w:ascii="Consolas" w:eastAsia="바탕" w:hAnsi="Consolas" w:cs="Consolas" w:hint="eastAsia"/>
          <w:kern w:val="0"/>
        </w:rPr>
        <w:t>2.5</w:t>
      </w:r>
      <w:r w:rsidRPr="00BB27D5">
        <w:rPr>
          <w:rFonts w:ascii="Consolas" w:eastAsia="바탕" w:hAnsi="Consolas" w:cs="Consolas"/>
          <w:color w:val="008080"/>
          <w:kern w:val="0"/>
        </w:rPr>
        <w:t>&lt;/</w:t>
      </w:r>
      <w:r w:rsidRPr="00BB27D5">
        <w:rPr>
          <w:rFonts w:ascii="Consolas" w:eastAsia="바탕" w:hAnsi="Consolas" w:cs="Consolas"/>
          <w:color w:val="3F7F7F"/>
          <w:kern w:val="0"/>
        </w:rPr>
        <w:t>version</w:t>
      </w:r>
      <w:r w:rsidRPr="00BB27D5">
        <w:rPr>
          <w:rFonts w:ascii="Consolas" w:eastAsia="바탕" w:hAnsi="Consolas" w:cs="Consolas"/>
          <w:color w:val="008080"/>
          <w:kern w:val="0"/>
        </w:rPr>
        <w:t>&gt;</w:t>
      </w:r>
    </w:p>
    <w:p w14:paraId="0693F31D" w14:textId="77777777" w:rsidR="00B27196" w:rsidRPr="00B27196" w:rsidRDefault="00B27196" w:rsidP="00B27196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B27196">
        <w:rPr>
          <w:rFonts w:ascii="Consolas" w:eastAsia="바탕" w:hAnsi="Consolas" w:cs="Consolas"/>
          <w:color w:val="000000"/>
          <w:kern w:val="0"/>
        </w:rPr>
        <w:tab/>
      </w:r>
      <w:r w:rsidRPr="00B27196">
        <w:rPr>
          <w:rFonts w:ascii="Consolas" w:eastAsia="바탕" w:hAnsi="Consolas" w:cs="Consolas"/>
          <w:color w:val="000000"/>
          <w:kern w:val="0"/>
        </w:rPr>
        <w:tab/>
      </w:r>
      <w:r w:rsidRPr="00B27196">
        <w:rPr>
          <w:rFonts w:ascii="Consolas" w:eastAsia="바탕" w:hAnsi="Consolas" w:cs="Consolas"/>
          <w:color w:val="000000"/>
          <w:kern w:val="0"/>
        </w:rPr>
        <w:tab/>
      </w:r>
      <w:r w:rsidRPr="00B27196">
        <w:rPr>
          <w:rFonts w:ascii="Consolas" w:eastAsia="바탕" w:hAnsi="Consolas" w:cs="Consolas"/>
          <w:color w:val="008080"/>
          <w:kern w:val="0"/>
        </w:rPr>
        <w:t>&lt;</w:t>
      </w:r>
      <w:r w:rsidRPr="00B27196">
        <w:rPr>
          <w:rFonts w:ascii="Consolas" w:eastAsia="바탕" w:hAnsi="Consolas" w:cs="Consolas"/>
          <w:color w:val="3F7F7F"/>
          <w:kern w:val="0"/>
        </w:rPr>
        <w:t>scope</w:t>
      </w:r>
      <w:r w:rsidRPr="00B27196">
        <w:rPr>
          <w:rFonts w:ascii="Consolas" w:eastAsia="바탕" w:hAnsi="Consolas" w:cs="Consolas"/>
          <w:color w:val="008080"/>
          <w:kern w:val="0"/>
        </w:rPr>
        <w:t>&gt;</w:t>
      </w:r>
      <w:r w:rsidRPr="00B27196">
        <w:rPr>
          <w:rFonts w:ascii="Consolas" w:eastAsia="바탕" w:hAnsi="Consolas" w:cs="Consolas"/>
          <w:color w:val="000000"/>
          <w:kern w:val="0"/>
        </w:rPr>
        <w:t>provided</w:t>
      </w:r>
      <w:r w:rsidRPr="00B27196">
        <w:rPr>
          <w:rFonts w:ascii="Consolas" w:eastAsia="바탕" w:hAnsi="Consolas" w:cs="Consolas"/>
          <w:color w:val="008080"/>
          <w:kern w:val="0"/>
        </w:rPr>
        <w:t>&lt;/</w:t>
      </w:r>
      <w:r w:rsidRPr="00B27196">
        <w:rPr>
          <w:rFonts w:ascii="Consolas" w:eastAsia="바탕" w:hAnsi="Consolas" w:cs="Consolas"/>
          <w:color w:val="3F7F7F"/>
          <w:kern w:val="0"/>
        </w:rPr>
        <w:t>scope</w:t>
      </w:r>
      <w:r w:rsidRPr="00B27196">
        <w:rPr>
          <w:rFonts w:ascii="Consolas" w:eastAsia="바탕" w:hAnsi="Consolas" w:cs="Consolas"/>
          <w:color w:val="008080"/>
          <w:kern w:val="0"/>
        </w:rPr>
        <w:t>&gt;</w:t>
      </w:r>
    </w:p>
    <w:p w14:paraId="7977E67D" w14:textId="2B2D3D23" w:rsidR="00B27196" w:rsidRDefault="00B27196" w:rsidP="00B27196">
      <w:pPr>
        <w:tabs>
          <w:tab w:val="clear" w:pos="1440"/>
          <w:tab w:val="left" w:pos="1560"/>
        </w:tabs>
        <w:ind w:left="400"/>
        <w:rPr>
          <w:rFonts w:ascii="Consolas" w:eastAsia="바탕" w:hAnsi="Consolas" w:cs="Consolas"/>
          <w:color w:val="008080"/>
          <w:kern w:val="0"/>
        </w:rPr>
      </w:pPr>
      <w:r w:rsidRPr="00B27196">
        <w:rPr>
          <w:rFonts w:ascii="Consolas" w:eastAsia="바탕" w:hAnsi="Consolas" w:cs="Consolas"/>
          <w:color w:val="000000"/>
          <w:kern w:val="0"/>
        </w:rPr>
        <w:lastRenderedPageBreak/>
        <w:tab/>
      </w:r>
      <w:r w:rsidRPr="00B27196"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 w:hint="eastAsia"/>
          <w:color w:val="000000"/>
          <w:kern w:val="0"/>
        </w:rPr>
        <w:tab/>
      </w:r>
      <w:r w:rsidRPr="00B27196">
        <w:rPr>
          <w:rFonts w:ascii="Consolas" w:eastAsia="바탕" w:hAnsi="Consolas" w:cs="Consolas"/>
          <w:color w:val="008080"/>
          <w:kern w:val="0"/>
        </w:rPr>
        <w:t>&lt;/</w:t>
      </w:r>
      <w:r w:rsidRPr="00B27196">
        <w:rPr>
          <w:rFonts w:ascii="Consolas" w:eastAsia="바탕" w:hAnsi="Consolas" w:cs="Consolas"/>
          <w:color w:val="3F7F7F"/>
          <w:kern w:val="0"/>
        </w:rPr>
        <w:t>dependency</w:t>
      </w:r>
      <w:r w:rsidRPr="00B27196">
        <w:rPr>
          <w:rFonts w:ascii="Consolas" w:eastAsia="바탕" w:hAnsi="Consolas" w:cs="Consolas"/>
          <w:color w:val="008080"/>
          <w:kern w:val="0"/>
        </w:rPr>
        <w:t>&gt;</w:t>
      </w:r>
    </w:p>
    <w:p w14:paraId="018F4202" w14:textId="77777777" w:rsidR="00B27196" w:rsidRDefault="00B27196" w:rsidP="00B27196">
      <w:pPr>
        <w:tabs>
          <w:tab w:val="clear" w:pos="1440"/>
          <w:tab w:val="left" w:pos="1560"/>
        </w:tabs>
        <w:ind w:left="400"/>
      </w:pPr>
    </w:p>
    <w:p w14:paraId="277881D0" w14:textId="1E358CFB" w:rsidR="00E06382" w:rsidRDefault="00B27196" w:rsidP="00B27196">
      <w:pPr>
        <w:pStyle w:val="a5"/>
        <w:numPr>
          <w:ilvl w:val="1"/>
          <w:numId w:val="12"/>
        </w:numPr>
        <w:ind w:leftChars="0"/>
      </w:pPr>
      <w:r>
        <w:t>“</w:t>
      </w:r>
      <w:r>
        <w:rPr>
          <w:rFonts w:hint="eastAsia"/>
        </w:rPr>
        <w:t>servlet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Java Servlet API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3.1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Maven </w:t>
      </w:r>
      <w:r>
        <w:rPr>
          <w:rFonts w:hint="eastAsia"/>
        </w:rPr>
        <w:t>탭의</w:t>
      </w:r>
      <w:r>
        <w:rPr>
          <w:rFonts w:hint="eastAsia"/>
        </w:rPr>
        <w:t xml:space="preserve"> &lt;dependency&gt;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6476D9E2" w14:textId="77777777" w:rsidR="00375281" w:rsidRDefault="00375281" w:rsidP="00375281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dependency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3E91A165" w14:textId="77777777" w:rsidR="00375281" w:rsidRDefault="00375281" w:rsidP="00375281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groupId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javax.servlet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groupId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3E987EA" w14:textId="77777777" w:rsidR="00375281" w:rsidRDefault="00375281" w:rsidP="00375281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artifactId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javax.servlet-</w:t>
      </w:r>
      <w:r w:rsidRPr="00B40835">
        <w:rPr>
          <w:rFonts w:ascii="Consolas" w:eastAsia="바탕" w:hAnsi="Consolas" w:cs="Consolas"/>
          <w:color w:val="000000"/>
          <w:kern w:val="0"/>
        </w:rPr>
        <w:t>api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artifactId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1100F3F" w14:textId="77777777" w:rsidR="00375281" w:rsidRDefault="00375281" w:rsidP="00375281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  <w:t xml:space="preserve">    </w:t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version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3.1.0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version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025CBAA" w14:textId="77777777" w:rsidR="00375281" w:rsidRDefault="00375281" w:rsidP="00375281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dependency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3AB49C8" w14:textId="4E238C39" w:rsidR="00B27196" w:rsidRDefault="00B27196" w:rsidP="00375281"/>
    <w:p w14:paraId="05030231" w14:textId="4A505F95" w:rsidR="00375281" w:rsidRDefault="00375281" w:rsidP="0037528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JSP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7470F7B" w14:textId="77777777" w:rsidR="00375281" w:rsidRDefault="00375281" w:rsidP="00375281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04CC6EC2" w14:textId="77777777" w:rsidR="00393CAE" w:rsidRPr="00393CAE" w:rsidRDefault="00393CAE" w:rsidP="00393CAE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8080"/>
          <w:kern w:val="0"/>
        </w:rPr>
        <w:t>&lt;</w:t>
      </w:r>
      <w:r w:rsidRPr="00393CAE">
        <w:rPr>
          <w:rFonts w:ascii="Consolas" w:eastAsia="바탕" w:hAnsi="Consolas" w:cs="Consolas"/>
          <w:color w:val="3F7F7F"/>
          <w:kern w:val="0"/>
        </w:rPr>
        <w:t>dependency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</w:p>
    <w:p w14:paraId="31C1C4DF" w14:textId="77777777" w:rsidR="00393CAE" w:rsidRPr="00393CAE" w:rsidRDefault="00393CAE" w:rsidP="00393CAE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8080"/>
          <w:kern w:val="0"/>
        </w:rPr>
        <w:t>&lt;</w:t>
      </w:r>
      <w:r w:rsidRPr="00393CAE">
        <w:rPr>
          <w:rFonts w:ascii="Consolas" w:eastAsia="바탕" w:hAnsi="Consolas" w:cs="Consolas"/>
          <w:color w:val="3F7F7F"/>
          <w:kern w:val="0"/>
        </w:rPr>
        <w:t>groupId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  <w:r w:rsidRPr="00393CAE">
        <w:rPr>
          <w:rFonts w:ascii="Consolas" w:eastAsia="바탕" w:hAnsi="Consolas" w:cs="Consolas"/>
          <w:color w:val="000000"/>
          <w:kern w:val="0"/>
        </w:rPr>
        <w:t>javax.servlet.jsp</w:t>
      </w:r>
      <w:r w:rsidRPr="00393CAE">
        <w:rPr>
          <w:rFonts w:ascii="Consolas" w:eastAsia="바탕" w:hAnsi="Consolas" w:cs="Consolas"/>
          <w:color w:val="008080"/>
          <w:kern w:val="0"/>
        </w:rPr>
        <w:t>&lt;/</w:t>
      </w:r>
      <w:r w:rsidRPr="00393CAE">
        <w:rPr>
          <w:rFonts w:ascii="Consolas" w:eastAsia="바탕" w:hAnsi="Consolas" w:cs="Consolas"/>
          <w:color w:val="3F7F7F"/>
          <w:kern w:val="0"/>
        </w:rPr>
        <w:t>groupId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</w:p>
    <w:p w14:paraId="71AA61EC" w14:textId="77777777" w:rsidR="00393CAE" w:rsidRPr="00393CAE" w:rsidRDefault="00393CAE" w:rsidP="00393CAE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8080"/>
          <w:kern w:val="0"/>
        </w:rPr>
        <w:t>&lt;</w:t>
      </w:r>
      <w:r w:rsidRPr="00393CAE">
        <w:rPr>
          <w:rFonts w:ascii="Consolas" w:eastAsia="바탕" w:hAnsi="Consolas" w:cs="Consolas"/>
          <w:color w:val="3F7F7F"/>
          <w:kern w:val="0"/>
        </w:rPr>
        <w:t>artifactId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  <w:r w:rsidRPr="00B40835">
        <w:rPr>
          <w:rFonts w:ascii="Consolas" w:eastAsia="바탕" w:hAnsi="Consolas" w:cs="Consolas"/>
          <w:color w:val="000000"/>
          <w:kern w:val="0"/>
        </w:rPr>
        <w:t>jsp-api</w:t>
      </w:r>
      <w:r w:rsidRPr="00B40835">
        <w:rPr>
          <w:rFonts w:ascii="Consolas" w:eastAsia="바탕" w:hAnsi="Consolas" w:cs="Consolas"/>
          <w:color w:val="008080"/>
          <w:kern w:val="0"/>
        </w:rPr>
        <w:t>&lt;</w:t>
      </w:r>
      <w:r w:rsidRPr="00393CAE">
        <w:rPr>
          <w:rFonts w:ascii="Consolas" w:eastAsia="바탕" w:hAnsi="Consolas" w:cs="Consolas"/>
          <w:color w:val="008080"/>
          <w:kern w:val="0"/>
        </w:rPr>
        <w:t>/</w:t>
      </w:r>
      <w:r w:rsidRPr="00393CAE">
        <w:rPr>
          <w:rFonts w:ascii="Consolas" w:eastAsia="바탕" w:hAnsi="Consolas" w:cs="Consolas"/>
          <w:color w:val="3F7F7F"/>
          <w:kern w:val="0"/>
        </w:rPr>
        <w:t>artifactId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</w:p>
    <w:p w14:paraId="307B7C71" w14:textId="77777777" w:rsidR="00393CAE" w:rsidRPr="00393CAE" w:rsidRDefault="00393CAE" w:rsidP="00393CAE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8080"/>
          <w:kern w:val="0"/>
        </w:rPr>
        <w:t>&lt;</w:t>
      </w:r>
      <w:r w:rsidRPr="00393CAE">
        <w:rPr>
          <w:rFonts w:ascii="Consolas" w:eastAsia="바탕" w:hAnsi="Consolas" w:cs="Consolas"/>
          <w:color w:val="3F7F7F"/>
          <w:kern w:val="0"/>
        </w:rPr>
        <w:t>version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  <w:r w:rsidRPr="00393CAE">
        <w:rPr>
          <w:rFonts w:ascii="Consolas" w:eastAsia="바탕" w:hAnsi="Consolas" w:cs="Consolas"/>
          <w:color w:val="000000"/>
          <w:kern w:val="0"/>
        </w:rPr>
        <w:t>2.1</w:t>
      </w:r>
      <w:r w:rsidRPr="00393CAE">
        <w:rPr>
          <w:rFonts w:ascii="Consolas" w:eastAsia="바탕" w:hAnsi="Consolas" w:cs="Consolas"/>
          <w:color w:val="008080"/>
          <w:kern w:val="0"/>
        </w:rPr>
        <w:t>&lt;/</w:t>
      </w:r>
      <w:r w:rsidRPr="00393CAE">
        <w:rPr>
          <w:rFonts w:ascii="Consolas" w:eastAsia="바탕" w:hAnsi="Consolas" w:cs="Consolas"/>
          <w:color w:val="3F7F7F"/>
          <w:kern w:val="0"/>
        </w:rPr>
        <w:t>version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</w:p>
    <w:p w14:paraId="0C61CF80" w14:textId="77777777" w:rsidR="00393CAE" w:rsidRPr="00393CAE" w:rsidRDefault="00393CAE" w:rsidP="00393CAE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400"/>
        <w:jc w:val="left"/>
        <w:rPr>
          <w:rFonts w:ascii="Consolas" w:eastAsia="바탕" w:hAnsi="Consolas" w:cs="Consolas"/>
          <w:kern w:val="0"/>
        </w:rPr>
      </w:pP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8080"/>
          <w:kern w:val="0"/>
        </w:rPr>
        <w:t>&lt;</w:t>
      </w:r>
      <w:r w:rsidRPr="00393CAE">
        <w:rPr>
          <w:rFonts w:ascii="Consolas" w:eastAsia="바탕" w:hAnsi="Consolas" w:cs="Consolas"/>
          <w:color w:val="3F7F7F"/>
          <w:kern w:val="0"/>
        </w:rPr>
        <w:t>scope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  <w:r w:rsidRPr="00393CAE">
        <w:rPr>
          <w:rFonts w:ascii="Consolas" w:eastAsia="바탕" w:hAnsi="Consolas" w:cs="Consolas"/>
          <w:color w:val="000000"/>
          <w:kern w:val="0"/>
        </w:rPr>
        <w:t>provided</w:t>
      </w:r>
      <w:r w:rsidRPr="00393CAE">
        <w:rPr>
          <w:rFonts w:ascii="Consolas" w:eastAsia="바탕" w:hAnsi="Consolas" w:cs="Consolas"/>
          <w:color w:val="008080"/>
          <w:kern w:val="0"/>
        </w:rPr>
        <w:t>&lt;/</w:t>
      </w:r>
      <w:r w:rsidRPr="00393CAE">
        <w:rPr>
          <w:rFonts w:ascii="Consolas" w:eastAsia="바탕" w:hAnsi="Consolas" w:cs="Consolas"/>
          <w:color w:val="3F7F7F"/>
          <w:kern w:val="0"/>
        </w:rPr>
        <w:t>scope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</w:p>
    <w:p w14:paraId="71BC5011" w14:textId="1F6209D0" w:rsidR="00375281" w:rsidRDefault="00393CAE" w:rsidP="00393CAE">
      <w:pPr>
        <w:tabs>
          <w:tab w:val="clear" w:pos="960"/>
          <w:tab w:val="clear" w:pos="1440"/>
          <w:tab w:val="left" w:pos="1560"/>
        </w:tabs>
        <w:ind w:left="400"/>
      </w:pP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0000"/>
          <w:kern w:val="0"/>
        </w:rPr>
        <w:tab/>
      </w:r>
      <w:r w:rsidRPr="00393CAE">
        <w:rPr>
          <w:rFonts w:ascii="Consolas" w:eastAsia="바탕" w:hAnsi="Consolas" w:cs="Consolas"/>
          <w:color w:val="008080"/>
          <w:kern w:val="0"/>
        </w:rPr>
        <w:t>&lt;/</w:t>
      </w:r>
      <w:r w:rsidRPr="00393CAE">
        <w:rPr>
          <w:rFonts w:ascii="Consolas" w:eastAsia="바탕" w:hAnsi="Consolas" w:cs="Consolas"/>
          <w:color w:val="3F7F7F"/>
          <w:kern w:val="0"/>
        </w:rPr>
        <w:t>dependency</w:t>
      </w:r>
      <w:r w:rsidRPr="00393CAE">
        <w:rPr>
          <w:rFonts w:ascii="Consolas" w:eastAsia="바탕" w:hAnsi="Consolas" w:cs="Consolas"/>
          <w:color w:val="008080"/>
          <w:kern w:val="0"/>
        </w:rPr>
        <w:t>&gt;</w:t>
      </w:r>
    </w:p>
    <w:p w14:paraId="086FA775" w14:textId="77777777" w:rsidR="00375281" w:rsidRDefault="00375281" w:rsidP="00375281">
      <w:pPr>
        <w:ind w:left="400"/>
      </w:pPr>
    </w:p>
    <w:p w14:paraId="5992AE35" w14:textId="648E6DDC" w:rsidR="00393CAE" w:rsidRDefault="00393CAE" w:rsidP="00BA4A18">
      <w:pPr>
        <w:pStyle w:val="a5"/>
        <w:numPr>
          <w:ilvl w:val="1"/>
          <w:numId w:val="12"/>
        </w:numPr>
        <w:ind w:leftChars="0"/>
      </w:pPr>
      <w:r>
        <w:t>“</w:t>
      </w:r>
      <w:r>
        <w:rPr>
          <w:rFonts w:hint="eastAsia"/>
        </w:rPr>
        <w:t>jsp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A4A18" w:rsidRPr="00BA4A18">
        <w:t>JavaServer Pages(TM) API</w:t>
      </w:r>
      <w:r w:rsidR="00BA4A18"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2.</w:t>
      </w:r>
      <w:r w:rsidR="00BA4A18"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Maven </w:t>
      </w:r>
      <w:r>
        <w:rPr>
          <w:rFonts w:hint="eastAsia"/>
        </w:rPr>
        <w:t>탭의</w:t>
      </w:r>
      <w:r>
        <w:rPr>
          <w:rFonts w:hint="eastAsia"/>
        </w:rPr>
        <w:t xml:space="preserve"> &lt;dependency&gt;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4FC6A0F3" w14:textId="77777777" w:rsidR="00F653B2" w:rsidRPr="00F653B2" w:rsidRDefault="00F653B2" w:rsidP="00F653B2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Chars="667" w:left="1601"/>
        <w:jc w:val="left"/>
        <w:rPr>
          <w:rFonts w:ascii="Consolas" w:eastAsia="바탕" w:hAnsi="Consolas" w:cs="Consolas"/>
          <w:kern w:val="0"/>
        </w:rPr>
      </w:pPr>
      <w:r w:rsidRPr="00F653B2">
        <w:rPr>
          <w:rFonts w:ascii="Consolas" w:eastAsia="바탕" w:hAnsi="Consolas" w:cs="Consolas"/>
          <w:color w:val="008080"/>
          <w:kern w:val="0"/>
        </w:rPr>
        <w:t>&lt;</w:t>
      </w:r>
      <w:r w:rsidRPr="00F653B2">
        <w:rPr>
          <w:rFonts w:ascii="Consolas" w:eastAsia="바탕" w:hAnsi="Consolas" w:cs="Consolas"/>
          <w:color w:val="3F7F7F"/>
          <w:kern w:val="0"/>
        </w:rPr>
        <w:t>dependency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</w:p>
    <w:p w14:paraId="12195C07" w14:textId="77777777" w:rsidR="00F653B2" w:rsidRPr="00F653B2" w:rsidRDefault="00F653B2" w:rsidP="00F653B2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Chars="667" w:left="1601"/>
        <w:jc w:val="left"/>
        <w:rPr>
          <w:rFonts w:ascii="Consolas" w:eastAsia="바탕" w:hAnsi="Consolas" w:cs="Consolas"/>
          <w:kern w:val="0"/>
        </w:rPr>
      </w:pPr>
      <w:r w:rsidRPr="00F653B2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F653B2">
        <w:rPr>
          <w:rFonts w:ascii="Consolas" w:eastAsia="바탕" w:hAnsi="Consolas" w:cs="Consolas"/>
          <w:color w:val="008080"/>
          <w:kern w:val="0"/>
        </w:rPr>
        <w:t>&lt;</w:t>
      </w:r>
      <w:r w:rsidRPr="00F653B2">
        <w:rPr>
          <w:rFonts w:ascii="Consolas" w:eastAsia="바탕" w:hAnsi="Consolas" w:cs="Consolas"/>
          <w:color w:val="3F7F7F"/>
          <w:kern w:val="0"/>
        </w:rPr>
        <w:t>groupId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  <w:r w:rsidRPr="00F653B2">
        <w:rPr>
          <w:rFonts w:ascii="Consolas" w:eastAsia="바탕" w:hAnsi="Consolas" w:cs="Consolas"/>
          <w:color w:val="000000"/>
          <w:kern w:val="0"/>
        </w:rPr>
        <w:t>javax.servlet.jsp</w:t>
      </w:r>
      <w:r w:rsidRPr="00F653B2">
        <w:rPr>
          <w:rFonts w:ascii="Consolas" w:eastAsia="바탕" w:hAnsi="Consolas" w:cs="Consolas"/>
          <w:color w:val="008080"/>
          <w:kern w:val="0"/>
        </w:rPr>
        <w:t>&lt;/</w:t>
      </w:r>
      <w:r w:rsidRPr="00F653B2">
        <w:rPr>
          <w:rFonts w:ascii="Consolas" w:eastAsia="바탕" w:hAnsi="Consolas" w:cs="Consolas"/>
          <w:color w:val="3F7F7F"/>
          <w:kern w:val="0"/>
        </w:rPr>
        <w:t>groupId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</w:p>
    <w:p w14:paraId="71EC3289" w14:textId="77777777" w:rsidR="00F653B2" w:rsidRPr="00F653B2" w:rsidRDefault="00F653B2" w:rsidP="00F653B2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Chars="667" w:left="1601"/>
        <w:jc w:val="left"/>
        <w:rPr>
          <w:rFonts w:ascii="Consolas" w:eastAsia="바탕" w:hAnsi="Consolas" w:cs="Consolas"/>
          <w:kern w:val="0"/>
        </w:rPr>
      </w:pPr>
      <w:r w:rsidRPr="00F653B2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F653B2">
        <w:rPr>
          <w:rFonts w:ascii="Consolas" w:eastAsia="바탕" w:hAnsi="Consolas" w:cs="Consolas"/>
          <w:color w:val="008080"/>
          <w:kern w:val="0"/>
        </w:rPr>
        <w:t>&lt;</w:t>
      </w:r>
      <w:r w:rsidRPr="00F653B2">
        <w:rPr>
          <w:rFonts w:ascii="Consolas" w:eastAsia="바탕" w:hAnsi="Consolas" w:cs="Consolas"/>
          <w:color w:val="3F7F7F"/>
          <w:kern w:val="0"/>
        </w:rPr>
        <w:t>artifactId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  <w:r w:rsidRPr="00F653B2">
        <w:rPr>
          <w:rFonts w:ascii="Consolas" w:eastAsia="바탕" w:hAnsi="Consolas" w:cs="Consolas"/>
          <w:color w:val="000000"/>
          <w:kern w:val="0"/>
        </w:rPr>
        <w:t>javax.servlet.jsp-</w:t>
      </w:r>
      <w:r w:rsidRPr="00B40835">
        <w:rPr>
          <w:rFonts w:ascii="Consolas" w:eastAsia="바탕" w:hAnsi="Consolas" w:cs="Consolas"/>
          <w:color w:val="000000"/>
          <w:kern w:val="0"/>
        </w:rPr>
        <w:t>api</w:t>
      </w:r>
      <w:r w:rsidRPr="00F653B2">
        <w:rPr>
          <w:rFonts w:ascii="Consolas" w:eastAsia="바탕" w:hAnsi="Consolas" w:cs="Consolas"/>
          <w:color w:val="008080"/>
          <w:kern w:val="0"/>
        </w:rPr>
        <w:t>&lt;/</w:t>
      </w:r>
      <w:r w:rsidRPr="00F653B2">
        <w:rPr>
          <w:rFonts w:ascii="Consolas" w:eastAsia="바탕" w:hAnsi="Consolas" w:cs="Consolas"/>
          <w:color w:val="3F7F7F"/>
          <w:kern w:val="0"/>
        </w:rPr>
        <w:t>artifactId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</w:p>
    <w:p w14:paraId="0D5BA23E" w14:textId="77777777" w:rsidR="00F653B2" w:rsidRPr="00F653B2" w:rsidRDefault="00F653B2" w:rsidP="00F653B2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Chars="667" w:left="1601"/>
        <w:jc w:val="left"/>
        <w:rPr>
          <w:rFonts w:ascii="Consolas" w:eastAsia="바탕" w:hAnsi="Consolas" w:cs="Consolas"/>
          <w:kern w:val="0"/>
        </w:rPr>
      </w:pPr>
      <w:r w:rsidRPr="00F653B2">
        <w:rPr>
          <w:rFonts w:ascii="Consolas" w:eastAsia="바탕" w:hAnsi="Consolas" w:cs="Consolas"/>
          <w:color w:val="000000"/>
          <w:kern w:val="0"/>
        </w:rPr>
        <w:t xml:space="preserve">    </w:t>
      </w:r>
      <w:r w:rsidRPr="00F653B2">
        <w:rPr>
          <w:rFonts w:ascii="Consolas" w:eastAsia="바탕" w:hAnsi="Consolas" w:cs="Consolas"/>
          <w:color w:val="008080"/>
          <w:kern w:val="0"/>
        </w:rPr>
        <w:t>&lt;</w:t>
      </w:r>
      <w:r w:rsidRPr="00F653B2">
        <w:rPr>
          <w:rFonts w:ascii="Consolas" w:eastAsia="바탕" w:hAnsi="Consolas" w:cs="Consolas"/>
          <w:color w:val="3F7F7F"/>
          <w:kern w:val="0"/>
        </w:rPr>
        <w:t>version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  <w:r w:rsidRPr="00F653B2">
        <w:rPr>
          <w:rFonts w:ascii="Consolas" w:eastAsia="바탕" w:hAnsi="Consolas" w:cs="Consolas"/>
          <w:color w:val="000000"/>
          <w:kern w:val="0"/>
        </w:rPr>
        <w:t>2.3.1</w:t>
      </w:r>
      <w:r w:rsidRPr="00F653B2">
        <w:rPr>
          <w:rFonts w:ascii="Consolas" w:eastAsia="바탕" w:hAnsi="Consolas" w:cs="Consolas"/>
          <w:color w:val="008080"/>
          <w:kern w:val="0"/>
        </w:rPr>
        <w:t>&lt;/</w:t>
      </w:r>
      <w:r w:rsidRPr="00F653B2">
        <w:rPr>
          <w:rFonts w:ascii="Consolas" w:eastAsia="바탕" w:hAnsi="Consolas" w:cs="Consolas"/>
          <w:color w:val="3F7F7F"/>
          <w:kern w:val="0"/>
        </w:rPr>
        <w:t>version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</w:p>
    <w:p w14:paraId="5318CF2A" w14:textId="0F6BCA5E" w:rsidR="00393CAE" w:rsidRDefault="00F653B2" w:rsidP="00F653B2">
      <w:pPr>
        <w:ind w:leftChars="667" w:left="1601"/>
      </w:pPr>
      <w:r w:rsidRPr="00F653B2">
        <w:rPr>
          <w:rFonts w:ascii="Consolas" w:eastAsia="바탕" w:hAnsi="Consolas" w:cs="Consolas"/>
          <w:color w:val="008080"/>
          <w:kern w:val="0"/>
        </w:rPr>
        <w:t>&lt;/</w:t>
      </w:r>
      <w:r w:rsidRPr="00F653B2">
        <w:rPr>
          <w:rFonts w:ascii="Consolas" w:eastAsia="바탕" w:hAnsi="Consolas" w:cs="Consolas"/>
          <w:color w:val="3F7F7F"/>
          <w:kern w:val="0"/>
        </w:rPr>
        <w:t>dependency</w:t>
      </w:r>
      <w:r w:rsidRPr="00F653B2">
        <w:rPr>
          <w:rFonts w:ascii="Consolas" w:eastAsia="바탕" w:hAnsi="Consolas" w:cs="Consolas"/>
          <w:color w:val="008080"/>
          <w:kern w:val="0"/>
        </w:rPr>
        <w:t>&gt;</w:t>
      </w:r>
    </w:p>
    <w:p w14:paraId="66961459" w14:textId="77777777" w:rsidR="00393CAE" w:rsidRDefault="00393CAE" w:rsidP="00375281">
      <w:pPr>
        <w:ind w:left="400"/>
      </w:pPr>
    </w:p>
    <w:p w14:paraId="3D3A7252" w14:textId="77777777" w:rsidR="00B27196" w:rsidRDefault="00B27196" w:rsidP="00E06382">
      <w:pPr>
        <w:pStyle w:val="a5"/>
        <w:ind w:leftChars="0" w:left="760"/>
      </w:pPr>
    </w:p>
    <w:p w14:paraId="0DE2D171" w14:textId="55292DD8" w:rsidR="002C44E7" w:rsidRDefault="002C44E7" w:rsidP="002C44E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t>Properties – Web Project Settings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CE22DF">
        <w:rPr>
          <w:rFonts w:hint="eastAsia"/>
        </w:rPr>
        <w:t>수정</w:t>
      </w:r>
      <w:r>
        <w:br/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web1</w:t>
      </w:r>
    </w:p>
    <w:p w14:paraId="731B48DE" w14:textId="4E0EFF50" w:rsidR="00C11945" w:rsidRDefault="00C11945"/>
    <w:p w14:paraId="227F0983" w14:textId="1813CC75" w:rsidR="001538B8" w:rsidRDefault="001538B8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7E9CA766" w14:textId="41C1381D" w:rsidR="003019FE" w:rsidRDefault="003019FE" w:rsidP="003019FE">
      <w:pPr>
        <w:pStyle w:val="21"/>
      </w:pPr>
      <w:r>
        <w:rPr>
          <w:rFonts w:hint="eastAsia"/>
        </w:rPr>
        <w:lastRenderedPageBreak/>
        <w:t>Spring Web Project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5ACEF8D4" w14:textId="77777777" w:rsidR="003019FE" w:rsidRDefault="003019FE"/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536"/>
        <w:gridCol w:w="7000"/>
      </w:tblGrid>
      <w:tr w:rsidR="003019FE" w14:paraId="33C99494" w14:textId="77777777" w:rsidTr="003019FE">
        <w:tc>
          <w:tcPr>
            <w:tcW w:w="4536" w:type="dxa"/>
          </w:tcPr>
          <w:p w14:paraId="0D4EADA8" w14:textId="70151626" w:rsidR="003019FE" w:rsidRDefault="003019FE" w:rsidP="003019F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FF945B" wp14:editId="2EEB5E1F">
                  <wp:extent cx="2743200" cy="50577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0" w:type="dxa"/>
          </w:tcPr>
          <w:p w14:paraId="5D6A0B5C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>src/main/</w:t>
            </w:r>
            <w:proofErr w:type="gramStart"/>
            <w:r>
              <w:rPr>
                <w:rFonts w:hint="eastAsia"/>
              </w:rPr>
              <w:t>java :</w:t>
            </w:r>
            <w:proofErr w:type="gramEnd"/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소스</w:t>
            </w:r>
          </w:p>
          <w:p w14:paraId="2BCDD486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>src/main/</w:t>
            </w:r>
            <w:proofErr w:type="gramStart"/>
            <w:r>
              <w:rPr>
                <w:rFonts w:hint="eastAsia"/>
              </w:rPr>
              <w:t>resources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설정파일</w:t>
            </w:r>
            <w:r>
              <w:rPr>
                <w:rFonts w:hint="eastAsia"/>
              </w:rPr>
              <w:t xml:space="preserve">, XML </w:t>
            </w:r>
            <w:r>
              <w:rPr>
                <w:rFonts w:hint="eastAsia"/>
              </w:rPr>
              <w:t>등</w:t>
            </w:r>
          </w:p>
          <w:p w14:paraId="2E2F71AE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>src/</w:t>
            </w:r>
            <w:proofErr w:type="gramStart"/>
            <w:r>
              <w:rPr>
                <w:rFonts w:hint="eastAsia"/>
              </w:rPr>
              <w:t>test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설정파일</w:t>
            </w:r>
          </w:p>
          <w:p w14:paraId="3DCD87D5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 xml:space="preserve">Maven </w:t>
            </w:r>
            <w:proofErr w:type="gramStart"/>
            <w:r>
              <w:rPr>
                <w:rFonts w:hint="eastAsia"/>
              </w:rPr>
              <w:t>Dependencies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</w:p>
          <w:p w14:paraId="57D503CA" w14:textId="21FF4DAD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>src/main/webapp/</w:t>
            </w:r>
            <w:proofErr w:type="gramStart"/>
            <w:r>
              <w:rPr>
                <w:rFonts w:hint="eastAsia"/>
              </w:rPr>
              <w:t>resources :</w:t>
            </w:r>
            <w:proofErr w:type="gramEnd"/>
            <w:r>
              <w:rPr>
                <w:rFonts w:hint="eastAsia"/>
              </w:rPr>
              <w:t xml:space="preserve"> CSS, JavaScript, HTML,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</w:p>
          <w:p w14:paraId="2CD3C514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>src/main/webapp/WEB-INF/</w:t>
            </w:r>
            <w:proofErr w:type="gramStart"/>
            <w:r>
              <w:rPr>
                <w:rFonts w:hint="eastAsia"/>
              </w:rPr>
              <w:t>spring :</w:t>
            </w:r>
            <w:proofErr w:type="gramEnd"/>
            <w:r>
              <w:rPr>
                <w:rFonts w:hint="eastAsia"/>
              </w:rPr>
              <w:t xml:space="preserve"> Spring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</w:p>
          <w:p w14:paraId="4332535F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>src/main/webapp/WEB-INF/</w:t>
            </w:r>
            <w:proofErr w:type="gramStart"/>
            <w:r>
              <w:rPr>
                <w:rFonts w:hint="eastAsia"/>
              </w:rPr>
              <w:t>view :</w:t>
            </w:r>
            <w:proofErr w:type="gramEnd"/>
            <w:r>
              <w:rPr>
                <w:rFonts w:hint="eastAsia"/>
              </w:rPr>
              <w:t xml:space="preserve"> JSP </w:t>
            </w:r>
            <w:r>
              <w:rPr>
                <w:rFonts w:hint="eastAsia"/>
              </w:rPr>
              <w:t>파일들</w:t>
            </w:r>
          </w:p>
          <w:p w14:paraId="62E45B5A" w14:textId="77777777" w:rsidR="00E800B5" w:rsidRDefault="00E800B5" w:rsidP="00E800B5">
            <w:pPr>
              <w:pStyle w:val="a5"/>
              <w:ind w:leftChars="0" w:left="284"/>
            </w:pPr>
          </w:p>
          <w:p w14:paraId="432D9003" w14:textId="77777777" w:rsidR="003019FE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HomeController.java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콘트롤러</w:t>
            </w:r>
          </w:p>
          <w:p w14:paraId="7D79390A" w14:textId="77777777" w:rsidR="00E800B5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log4j.xml :</w:t>
            </w:r>
            <w:proofErr w:type="gramEnd"/>
            <w:r>
              <w:rPr>
                <w:rFonts w:hint="eastAsia"/>
              </w:rPr>
              <w:t xml:space="preserve"> Logger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설정파일</w:t>
            </w:r>
          </w:p>
          <w:p w14:paraId="6948AB2B" w14:textId="23DB7999" w:rsidR="00E800B5" w:rsidRDefault="00E800B5" w:rsidP="00E800B5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root-context.xml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E8E26FA" w14:textId="71BC8BB6" w:rsidR="00E800B5" w:rsidRDefault="00E800B5" w:rsidP="00E800B5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servlet-context.xml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9345369" w14:textId="77777777" w:rsidR="00E800B5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home.jsp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JSP</w:t>
            </w:r>
          </w:p>
          <w:p w14:paraId="1E68C13A" w14:textId="0678C9DA" w:rsidR="00E800B5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web.xml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</w:tr>
    </w:tbl>
    <w:p w14:paraId="512CB1C2" w14:textId="4770C7D9" w:rsidR="003019FE" w:rsidRDefault="003019FE"/>
    <w:p w14:paraId="3AAC4A06" w14:textId="2F4179E0" w:rsidR="001538B8" w:rsidRDefault="001538B8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  <w:r>
        <w:br w:type="page"/>
      </w:r>
    </w:p>
    <w:p w14:paraId="30657269" w14:textId="02D067FB" w:rsidR="00E73C47" w:rsidRDefault="00E73C47" w:rsidP="00E73C47">
      <w:pPr>
        <w:pStyle w:val="21"/>
      </w:pPr>
      <w:r>
        <w:lastRenderedPageBreak/>
        <w:t xml:space="preserve">Tomcat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38C4A464" w14:textId="52BF72CA" w:rsidR="00E73C47" w:rsidRDefault="00E73C47"/>
    <w:p w14:paraId="15A38CD2" w14:textId="201142D5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[Window] </w:t>
      </w:r>
      <w:r>
        <w:t>–</w:t>
      </w:r>
      <w:r>
        <w:rPr>
          <w:rFonts w:hint="eastAsia"/>
        </w:rPr>
        <w:t xml:space="preserve"> Preferences </w:t>
      </w:r>
      <w:r>
        <w:t>– Server - Runtime Environments</w:t>
      </w:r>
    </w:p>
    <w:p w14:paraId="513DB387" w14:textId="130EB3B4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t xml:space="preserve">“Add” </w:t>
      </w:r>
      <w:r>
        <w:rPr>
          <w:rFonts w:hint="eastAsia"/>
        </w:rPr>
        <w:t>버튼</w:t>
      </w:r>
    </w:p>
    <w:p w14:paraId="3610B045" w14:textId="704D10A0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Apache </w:t>
      </w:r>
      <w:r>
        <w:t>–</w:t>
      </w:r>
      <w:r>
        <w:rPr>
          <w:rFonts w:hint="eastAsia"/>
        </w:rPr>
        <w:t xml:space="preserve"> Apache </w:t>
      </w:r>
      <w:r>
        <w:t>Tomcat v</w:t>
      </w:r>
      <w:r w:rsidR="00FD3960">
        <w:rPr>
          <w:rFonts w:hint="eastAsia"/>
        </w:rPr>
        <w:t>8</w:t>
      </w:r>
      <w:r>
        <w:t xml:space="preserve">.0 </w:t>
      </w:r>
      <w:r>
        <w:rPr>
          <w:rFonts w:hint="eastAsia"/>
        </w:rPr>
        <w:t>선택</w:t>
      </w:r>
    </w:p>
    <w:p w14:paraId="555E1E68" w14:textId="4D084D2C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Create a new local server</w:t>
      </w:r>
      <w:r>
        <w:t xml:space="preserve"> </w:t>
      </w:r>
      <w:r>
        <w:rPr>
          <w:rFonts w:hint="eastAsia"/>
        </w:rPr>
        <w:t>체크</w:t>
      </w:r>
    </w:p>
    <w:p w14:paraId="52856654" w14:textId="1BB8D563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t>“Next”</w:t>
      </w:r>
    </w:p>
    <w:p w14:paraId="1CDEE6B2" w14:textId="3622B52E" w:rsidR="00E73C47" w:rsidRDefault="00E73C47" w:rsidP="00FD3960">
      <w:pPr>
        <w:pStyle w:val="a5"/>
        <w:numPr>
          <w:ilvl w:val="0"/>
          <w:numId w:val="12"/>
        </w:numPr>
        <w:ind w:leftChars="0"/>
      </w:pPr>
      <w:r>
        <w:t>“</w:t>
      </w:r>
      <w:r>
        <w:rPr>
          <w:rFonts w:hint="eastAsia"/>
        </w:rPr>
        <w:t>Browse</w:t>
      </w:r>
      <w:r>
        <w:t>” –</w:t>
      </w: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 w:rsidR="00FD3960" w:rsidRPr="00FD3960">
        <w:t>C:\Java\apache-tomcat-8.0.39</w:t>
      </w:r>
      <w:r>
        <w:t>)</w:t>
      </w:r>
    </w:p>
    <w:p w14:paraId="045A6008" w14:textId="56EC805E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JRE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(Preferences – Java – Installed JREs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)</w:t>
      </w:r>
    </w:p>
    <w:p w14:paraId="6652E5BD" w14:textId="4DED7CBC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t>“Finish”</w:t>
      </w:r>
    </w:p>
    <w:p w14:paraId="2AD711C3" w14:textId="59B53E1D" w:rsidR="00F638CA" w:rsidRDefault="00FD3960" w:rsidP="00F638CA">
      <w:pPr>
        <w:spacing w:line="240" w:lineRule="auto"/>
        <w:ind w:left="400"/>
      </w:pPr>
      <w:r>
        <w:rPr>
          <w:noProof/>
        </w:rPr>
        <w:drawing>
          <wp:inline distT="0" distB="0" distL="0" distR="0" wp14:anchorId="191CBC7F" wp14:editId="7E78256E">
            <wp:extent cx="4933950" cy="3943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0E1D" w14:textId="013EB938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>뷰의</w:t>
      </w:r>
      <w:r>
        <w:rPr>
          <w:rFonts w:hint="eastAsia"/>
        </w:rPr>
        <w:t xml:space="preserve"> </w:t>
      </w:r>
      <w:r>
        <w:t xml:space="preserve">Servers – Tomcat v9.0 – server.xml </w:t>
      </w:r>
      <w:r>
        <w:rPr>
          <w:rFonts w:hint="eastAsia"/>
        </w:rPr>
        <w:t>열기</w:t>
      </w:r>
    </w:p>
    <w:p w14:paraId="5E544F97" w14:textId="5398E941" w:rsidR="00F638CA" w:rsidRDefault="00FD3960" w:rsidP="00F638CA">
      <w:pPr>
        <w:pStyle w:val="a5"/>
        <w:spacing w:line="240" w:lineRule="auto"/>
        <w:ind w:leftChars="0" w:left="760"/>
      </w:pPr>
      <w:r>
        <w:rPr>
          <w:noProof/>
        </w:rPr>
        <w:drawing>
          <wp:inline distT="0" distB="0" distL="0" distR="0" wp14:anchorId="2C393AA8" wp14:editId="29568DE9">
            <wp:extent cx="3124200" cy="1409700"/>
            <wp:effectExtent l="19050" t="19050" r="1905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62DE" w14:textId="4776704F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&lt;Connector&gt;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25BF5F31" w14:textId="344FA2B9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예</w:t>
      </w:r>
      <w:r>
        <w:t>)</w:t>
      </w:r>
    </w:p>
    <w:p w14:paraId="6E227164" w14:textId="373BD12D" w:rsidR="00E73C47" w:rsidRDefault="00E73C47" w:rsidP="002C44E7">
      <w:pPr>
        <w:ind w:left="1134" w:hanging="2"/>
      </w:pPr>
      <w:r w:rsidRPr="00E73C47">
        <w:t>&lt;Connector connectionTimeout="20000" port="8888" protocol="HTTP/1.1" redirectPort="8443"/&gt;</w:t>
      </w:r>
    </w:p>
    <w:p w14:paraId="0D50BFD1" w14:textId="0C72F4E7" w:rsidR="00E73C47" w:rsidRDefault="00E73C47"/>
    <w:p w14:paraId="312A0701" w14:textId="428D1F28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Serve</w:t>
      </w:r>
      <w:r>
        <w:t xml:space="preserve">rs </w:t>
      </w:r>
      <w:r>
        <w:rPr>
          <w:rFonts w:hint="eastAsia"/>
        </w:rPr>
        <w:t>뷰의</w:t>
      </w:r>
      <w:r>
        <w:rPr>
          <w:rFonts w:hint="eastAsia"/>
        </w:rPr>
        <w:t xml:space="preserve"> </w:t>
      </w:r>
      <w:r w:rsidR="00FD3960">
        <w:t>Tomcat v</w:t>
      </w:r>
      <w:r w:rsidR="00FD3960">
        <w:rPr>
          <w:rFonts w:hint="eastAsia"/>
        </w:rPr>
        <w:t>8</w:t>
      </w:r>
      <w:r>
        <w:t>.0</w:t>
      </w:r>
      <w:r w:rsidR="00FD3960">
        <w:rPr>
          <w:rFonts w:hint="eastAsia"/>
        </w:rPr>
        <w:t xml:space="preserve"> Server at localhost</w:t>
      </w:r>
      <w:r>
        <w:t xml:space="preserve"> –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Add and Remove</w:t>
      </w:r>
    </w:p>
    <w:p w14:paraId="43CF4C83" w14:textId="4CFAFE63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– “Add” – “Finish”</w:t>
      </w:r>
    </w:p>
    <w:p w14:paraId="53FE04A4" w14:textId="6C202486" w:rsidR="00E73C47" w:rsidRDefault="00E73C47" w:rsidP="00E73C47">
      <w:pPr>
        <w:pStyle w:val="a5"/>
        <w:numPr>
          <w:ilvl w:val="0"/>
          <w:numId w:val="12"/>
        </w:numPr>
        <w:ind w:leftChars="0"/>
      </w:pPr>
      <w:r>
        <w:t>Tomcat start</w:t>
      </w:r>
    </w:p>
    <w:p w14:paraId="2826145A" w14:textId="7ED105B1" w:rsidR="00E73C47" w:rsidRDefault="00DF5D3B" w:rsidP="00DF5D3B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웹브라우저에서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t xml:space="preserve">: </w:t>
      </w:r>
      <w:hyperlink r:id="rId17" w:history="1">
        <w:r w:rsidRPr="00E30930">
          <w:rPr>
            <w:rStyle w:val="aff8"/>
          </w:rPr>
          <w:t>http://localhost:8888/web1/</w:t>
        </w:r>
      </w:hyperlink>
      <w:r>
        <w:t xml:space="preserve"> )</w:t>
      </w:r>
    </w:p>
    <w:p w14:paraId="05D37369" w14:textId="3609DF82" w:rsidR="00E73C47" w:rsidRDefault="00E73C47"/>
    <w:p w14:paraId="285E5DFD" w14:textId="77777777" w:rsidR="00691823" w:rsidRDefault="00691823"/>
    <w:p w14:paraId="0C46DC14" w14:textId="3DD9B3D7" w:rsidR="00366777" w:rsidRDefault="007858F3" w:rsidP="00366777">
      <w:pPr>
        <w:pStyle w:val="21"/>
      </w:pPr>
      <w:r>
        <w:rPr>
          <w:rFonts w:hint="eastAsia"/>
        </w:rPr>
        <w:lastRenderedPageBreak/>
        <w:t>프로젝트에</w:t>
      </w:r>
      <w:r>
        <w:rPr>
          <w:rFonts w:hint="eastAsia"/>
        </w:rPr>
        <w:t xml:space="preserve"> </w:t>
      </w:r>
      <w:r w:rsidR="00366777">
        <w:rPr>
          <w:rFonts w:hint="eastAsia"/>
        </w:rPr>
        <w:t>오류가</w:t>
      </w:r>
      <w:r w:rsidR="00366777">
        <w:rPr>
          <w:rFonts w:hint="eastAsia"/>
        </w:rPr>
        <w:t xml:space="preserve"> </w:t>
      </w:r>
      <w:r w:rsidR="00366777">
        <w:rPr>
          <w:rFonts w:hint="eastAsia"/>
        </w:rPr>
        <w:t>생기는</w:t>
      </w:r>
      <w:r w:rsidR="00366777">
        <w:rPr>
          <w:rFonts w:hint="eastAsia"/>
        </w:rPr>
        <w:t xml:space="preserve"> </w:t>
      </w:r>
      <w:r w:rsidR="00366777">
        <w:rPr>
          <w:rFonts w:hint="eastAsia"/>
        </w:rPr>
        <w:t>경우</w:t>
      </w:r>
      <w:r w:rsidR="00366777">
        <w:rPr>
          <w:rFonts w:hint="eastAsia"/>
        </w:rPr>
        <w:t xml:space="preserve"> </w:t>
      </w:r>
      <w:r w:rsidR="00366777">
        <w:rPr>
          <w:rFonts w:hint="eastAsia"/>
        </w:rPr>
        <w:t>확인</w:t>
      </w:r>
    </w:p>
    <w:p w14:paraId="72373F4B" w14:textId="77777777" w:rsidR="00366777" w:rsidRDefault="00366777"/>
    <w:p w14:paraId="4C841BCD" w14:textId="30E23B12" w:rsidR="00366777" w:rsidRDefault="00366777" w:rsidP="00366777">
      <w:pPr>
        <w:pStyle w:val="31"/>
        <w:ind w:left="1200" w:hanging="480"/>
      </w:pPr>
      <w:r>
        <w:rPr>
          <w:rFonts w:hint="eastAsia"/>
        </w:rPr>
        <w:t xml:space="preserve">JDK </w:t>
      </w:r>
      <w:r>
        <w:rPr>
          <w:rFonts w:hint="eastAsia"/>
        </w:rPr>
        <w:t>설정</w:t>
      </w:r>
    </w:p>
    <w:p w14:paraId="7200EE6A" w14:textId="77777777" w:rsidR="00366777" w:rsidRDefault="00366777"/>
    <w:p w14:paraId="7EF9FA05" w14:textId="4B98CD85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Project</w:t>
      </w:r>
      <w:r>
        <w:rPr>
          <w:rFonts w:hint="eastAsia"/>
        </w:rPr>
        <w:t>의</w:t>
      </w:r>
      <w:r>
        <w:rPr>
          <w:rFonts w:hint="eastAsia"/>
        </w:rPr>
        <w:t xml:space="preserve"> Properties </w:t>
      </w:r>
      <w:r>
        <w:rPr>
          <w:rFonts w:hint="eastAsia"/>
        </w:rPr>
        <w:t>열기</w:t>
      </w:r>
    </w:p>
    <w:p w14:paraId="6C2B51E8" w14:textId="07919D08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Libraries </w:t>
      </w:r>
      <w:r>
        <w:t>–</w:t>
      </w:r>
      <w:r>
        <w:rPr>
          <w:rFonts w:hint="eastAsia"/>
        </w:rPr>
        <w:t xml:space="preserve"> JRE System Library </w:t>
      </w:r>
      <w:r>
        <w:rPr>
          <w:rFonts w:hint="eastAsia"/>
        </w:rPr>
        <w:t>확인</w:t>
      </w:r>
    </w:p>
    <w:p w14:paraId="7841E56A" w14:textId="76AC68D2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틀리면</w:t>
      </w:r>
      <w:r>
        <w:rPr>
          <w:rFonts w:hint="eastAsia"/>
        </w:rPr>
        <w:t xml:space="preserve"> Edit </w:t>
      </w:r>
      <w:r>
        <w:rPr>
          <w:rFonts w:hint="eastAsia"/>
        </w:rPr>
        <w:t>또는</w:t>
      </w:r>
      <w:r>
        <w:rPr>
          <w:rFonts w:hint="eastAsia"/>
        </w:rPr>
        <w:t xml:space="preserve"> Remove </w:t>
      </w:r>
      <w:r>
        <w:rPr>
          <w:rFonts w:hint="eastAsia"/>
        </w:rPr>
        <w:t>후에</w:t>
      </w:r>
      <w:r>
        <w:rPr>
          <w:rFonts w:hint="eastAsia"/>
        </w:rPr>
        <w:t xml:space="preserve"> Add Library</w:t>
      </w:r>
    </w:p>
    <w:p w14:paraId="25C187D5" w14:textId="4664DF90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Project Facets </w:t>
      </w:r>
      <w:r>
        <w:t>–</w:t>
      </w:r>
      <w:r>
        <w:rPr>
          <w:rFonts w:hint="eastAsia"/>
        </w:rPr>
        <w:t xml:space="preserve"> Java </w:t>
      </w:r>
      <w:r>
        <w:rPr>
          <w:rFonts w:hint="eastAsia"/>
        </w:rPr>
        <w:t>확인</w:t>
      </w:r>
    </w:p>
    <w:p w14:paraId="26E166BD" w14:textId="0F78D9BC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Version</w:t>
      </w:r>
      <w:r>
        <w:rPr>
          <w:rFonts w:hint="eastAsia"/>
        </w:rPr>
        <w:t>을</w:t>
      </w:r>
      <w:r>
        <w:rPr>
          <w:rFonts w:hint="eastAsia"/>
        </w:rPr>
        <w:t xml:space="preserve"> 1.8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63D51EB6" w14:textId="77777777" w:rsidR="007858F3" w:rsidRDefault="007858F3" w:rsidP="007858F3">
      <w:pPr>
        <w:pStyle w:val="a5"/>
        <w:ind w:leftChars="0" w:left="760"/>
      </w:pPr>
    </w:p>
    <w:p w14:paraId="2A45B958" w14:textId="3CA5721D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pom.xml </w:t>
      </w:r>
      <w:r>
        <w:rPr>
          <w:rFonts w:hint="eastAsia"/>
        </w:rPr>
        <w:t>열기</w:t>
      </w:r>
    </w:p>
    <w:p w14:paraId="4011322C" w14:textId="32DFA4FD" w:rsidR="00366777" w:rsidRDefault="00366777" w:rsidP="00366777">
      <w:pPr>
        <w:pStyle w:val="a5"/>
        <w:numPr>
          <w:ilvl w:val="0"/>
          <w:numId w:val="12"/>
        </w:numPr>
        <w:ind w:leftChars="0"/>
      </w:pPr>
      <w:r w:rsidRPr="00366777">
        <w:t>&lt;java-version&gt;1.8&lt;/java-version&gt;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8C939C7" w14:textId="77777777" w:rsidR="00366777" w:rsidRDefault="00366777" w:rsidP="00366777"/>
    <w:p w14:paraId="251C5C37" w14:textId="3B15F72F" w:rsidR="00366777" w:rsidRDefault="00366777" w:rsidP="00366777">
      <w:pPr>
        <w:pStyle w:val="31"/>
        <w:ind w:left="1200" w:hanging="480"/>
      </w:pPr>
      <w:r>
        <w:rPr>
          <w:rFonts w:hint="eastAsia"/>
        </w:rPr>
        <w:t xml:space="preserve">Tomcat </w:t>
      </w:r>
      <w:r>
        <w:rPr>
          <w:rFonts w:hint="eastAsia"/>
        </w:rPr>
        <w:t>설정</w:t>
      </w:r>
    </w:p>
    <w:p w14:paraId="31337DEA" w14:textId="77777777" w:rsidR="00366777" w:rsidRDefault="00366777" w:rsidP="00366777"/>
    <w:p w14:paraId="54B8A77B" w14:textId="74F701A9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Tomcat</w:t>
      </w:r>
      <w:r>
        <w:rPr>
          <w:rFonts w:hint="eastAsia"/>
        </w:rPr>
        <w:t>은</w:t>
      </w:r>
      <w:r>
        <w:rPr>
          <w:rFonts w:hint="eastAsia"/>
        </w:rPr>
        <w:t xml:space="preserve"> ver.8.0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096A07D" w14:textId="3B24D66A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[Window] </w:t>
      </w:r>
      <w:r>
        <w:t>–</w:t>
      </w:r>
      <w:r>
        <w:rPr>
          <w:rFonts w:hint="eastAsia"/>
        </w:rPr>
        <w:t xml:space="preserve"> Preferences </w:t>
      </w:r>
      <w:r>
        <w:t>–</w:t>
      </w:r>
      <w:r>
        <w:rPr>
          <w:rFonts w:hint="eastAsia"/>
        </w:rPr>
        <w:t xml:space="preserve"> Server </w:t>
      </w:r>
      <w:r>
        <w:t>–</w:t>
      </w:r>
      <w:r>
        <w:rPr>
          <w:rFonts w:hint="eastAsia"/>
        </w:rPr>
        <w:t xml:space="preserve"> Runtime Environments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8D4CAFD" w14:textId="77777777" w:rsidR="00366777" w:rsidRDefault="00366777" w:rsidP="00366777"/>
    <w:p w14:paraId="067C0396" w14:textId="003AD171" w:rsidR="00366777" w:rsidRDefault="00366777" w:rsidP="00366777">
      <w:pPr>
        <w:pStyle w:val="31"/>
        <w:ind w:left="1200" w:hanging="480"/>
      </w:pPr>
      <w:r>
        <w:rPr>
          <w:rFonts w:hint="eastAsia"/>
        </w:rPr>
        <w:t xml:space="preserve">Servlet, JSP </w:t>
      </w:r>
      <w:r>
        <w:rPr>
          <w:rFonts w:hint="eastAsia"/>
        </w:rPr>
        <w:t>설정</w:t>
      </w:r>
    </w:p>
    <w:p w14:paraId="6B818C74" w14:textId="77777777" w:rsidR="00366777" w:rsidRDefault="00366777" w:rsidP="00366777"/>
    <w:p w14:paraId="55D8BBE0" w14:textId="706523F0" w:rsidR="00366777" w:rsidRDefault="00366777" w:rsidP="00366777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Servlet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 w:rsidR="007858F3">
        <w:rPr>
          <w:rFonts w:hint="eastAsia"/>
        </w:rPr>
        <w:t xml:space="preserve">3.1.0, JSP </w:t>
      </w:r>
      <w:r w:rsidR="007858F3">
        <w:rPr>
          <w:rFonts w:hint="eastAsia"/>
        </w:rPr>
        <w:t>버전</w:t>
      </w:r>
      <w:r w:rsidR="007858F3">
        <w:rPr>
          <w:rFonts w:hint="eastAsia"/>
        </w:rPr>
        <w:t xml:space="preserve"> 2.3.1</w:t>
      </w:r>
      <w:r w:rsidR="007858F3">
        <w:rPr>
          <w:rFonts w:hint="eastAsia"/>
        </w:rPr>
        <w:t>에</w:t>
      </w:r>
      <w:r w:rsidR="007858F3">
        <w:rPr>
          <w:rFonts w:hint="eastAsia"/>
        </w:rPr>
        <w:t xml:space="preserve"> </w:t>
      </w:r>
      <w:r w:rsidR="007858F3">
        <w:rPr>
          <w:rFonts w:hint="eastAsia"/>
        </w:rPr>
        <w:t>맞춰</w:t>
      </w:r>
      <w:r w:rsidR="007858F3">
        <w:rPr>
          <w:rFonts w:hint="eastAsia"/>
        </w:rPr>
        <w:t xml:space="preserve"> pom.xml</w:t>
      </w:r>
      <w:r w:rsidR="007858F3">
        <w:rPr>
          <w:rFonts w:hint="eastAsia"/>
        </w:rPr>
        <w:t>의</w:t>
      </w:r>
      <w:r w:rsidR="007858F3">
        <w:rPr>
          <w:rFonts w:hint="eastAsia"/>
        </w:rPr>
        <w:t xml:space="preserve"> &lt;dependency&gt; </w:t>
      </w:r>
      <w:r w:rsidR="007858F3">
        <w:rPr>
          <w:rFonts w:hint="eastAsia"/>
        </w:rPr>
        <w:t>정확하게</w:t>
      </w:r>
      <w:r w:rsidR="007858F3">
        <w:rPr>
          <w:rFonts w:hint="eastAsia"/>
        </w:rPr>
        <w:t xml:space="preserve"> </w:t>
      </w:r>
      <w:proofErr w:type="gramStart"/>
      <w:r w:rsidR="007858F3">
        <w:rPr>
          <w:rFonts w:hint="eastAsia"/>
        </w:rPr>
        <w:t>설정</w:t>
      </w:r>
      <w:r w:rsidR="007858F3">
        <w:rPr>
          <w:rFonts w:hint="eastAsia"/>
        </w:rPr>
        <w:t xml:space="preserve"> </w:t>
      </w:r>
      <w:r w:rsidR="007858F3">
        <w:rPr>
          <w:rFonts w:hint="eastAsia"/>
        </w:rPr>
        <w:t>되었는지</w:t>
      </w:r>
      <w:proofErr w:type="gramEnd"/>
      <w:r w:rsidR="007858F3">
        <w:rPr>
          <w:rFonts w:hint="eastAsia"/>
        </w:rPr>
        <w:t xml:space="preserve"> </w:t>
      </w:r>
      <w:r w:rsidR="007858F3">
        <w:rPr>
          <w:rFonts w:hint="eastAsia"/>
        </w:rPr>
        <w:t>확인</w:t>
      </w:r>
    </w:p>
    <w:p w14:paraId="7320AD7D" w14:textId="77777777" w:rsidR="007858F3" w:rsidRDefault="007858F3" w:rsidP="007858F3"/>
    <w:p w14:paraId="4BB7686F" w14:textId="09E1A33E" w:rsidR="007858F3" w:rsidRDefault="007858F3" w:rsidP="007858F3">
      <w:pPr>
        <w:pStyle w:val="31"/>
        <w:ind w:left="1200" w:hanging="480"/>
      </w:pPr>
      <w:r>
        <w:rPr>
          <w:rFonts w:hint="eastAsia"/>
        </w:rPr>
        <w:t xml:space="preserve">repository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</w:p>
    <w:p w14:paraId="45F6BD1B" w14:textId="77777777" w:rsidR="00366777" w:rsidRDefault="00366777" w:rsidP="00366777"/>
    <w:p w14:paraId="28C74049" w14:textId="171CABF3" w:rsidR="00366777" w:rsidRDefault="007858F3" w:rsidP="007858F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STS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</w:p>
    <w:p w14:paraId="41FD3B68" w14:textId="1409C45A" w:rsidR="007858F3" w:rsidRDefault="007858F3" w:rsidP="007858F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.m2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하위의</w:t>
      </w:r>
      <w:r>
        <w:rPr>
          <w:rFonts w:hint="eastAsia"/>
        </w:rPr>
        <w:t xml:space="preserve"> repository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5BE7DF2" w14:textId="3524CCB0" w:rsidR="007858F3" w:rsidRDefault="007858F3" w:rsidP="007858F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 w:rsidRPr="007858F3">
        <w:t>C:\Users\user\.m2\repository</w:t>
      </w:r>
    </w:p>
    <w:p w14:paraId="5FCD5CF8" w14:textId="4E083D8A" w:rsidR="007858F3" w:rsidRDefault="007858F3" w:rsidP="007858F3">
      <w:pPr>
        <w:pStyle w:val="a5"/>
        <w:numPr>
          <w:ilvl w:val="0"/>
          <w:numId w:val="12"/>
        </w:numPr>
        <w:ind w:leftChars="0"/>
      </w:pPr>
      <w:r w:rsidRPr="007858F3">
        <w:t>repository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14:paraId="2D2DAD3A" w14:textId="34CED017" w:rsidR="007858F3" w:rsidRDefault="007858F3" w:rsidP="007858F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STS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7D11C2DE" w14:textId="7CB1A886" w:rsidR="007858F3" w:rsidRDefault="007858F3" w:rsidP="007858F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라이브러리들을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</w:p>
    <w:p w14:paraId="469B25F3" w14:textId="753D16C4" w:rsidR="007858F3" w:rsidRDefault="007858F3" w:rsidP="007858F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프로젝트명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Maven </w:t>
      </w:r>
      <w:r>
        <w:t>–</w:t>
      </w:r>
      <w:r>
        <w:rPr>
          <w:rFonts w:hint="eastAsia"/>
        </w:rPr>
        <w:t xml:space="preserve"> Update Project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439F5A69" w14:textId="77777777" w:rsidR="007858F3" w:rsidRDefault="007858F3" w:rsidP="007858F3"/>
    <w:p w14:paraId="3677E422" w14:textId="0834205D" w:rsidR="007858F3" w:rsidRDefault="009436BD" w:rsidP="009436BD">
      <w:pPr>
        <w:pStyle w:val="31"/>
        <w:ind w:left="1200" w:hanging="48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home.jsp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깨짐</w:t>
      </w:r>
    </w:p>
    <w:p w14:paraId="52CA5638" w14:textId="77777777" w:rsidR="009436BD" w:rsidRDefault="009436BD" w:rsidP="007858F3"/>
    <w:p w14:paraId="1575B227" w14:textId="641C866D" w:rsidR="00366777" w:rsidRDefault="000246C3" w:rsidP="009436B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page </w:t>
      </w:r>
      <w:r>
        <w:rPr>
          <w:rFonts w:hint="eastAsia"/>
        </w:rPr>
        <w:t>지시어에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0E83C0D3" w14:textId="400B9092" w:rsidR="000246C3" w:rsidRDefault="000246C3" w:rsidP="000246C3">
      <w:pPr>
        <w:pStyle w:val="a5"/>
        <w:ind w:leftChars="0" w:left="760"/>
      </w:pPr>
      <w:r>
        <w:rPr>
          <w:rFonts w:hint="eastAsia"/>
        </w:rPr>
        <w:t>예</w:t>
      </w:r>
      <w:r>
        <w:rPr>
          <w:rFonts w:hint="eastAsia"/>
        </w:rPr>
        <w:t>)</w:t>
      </w:r>
    </w:p>
    <w:p w14:paraId="60130FF6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firstLine="760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BF5F3F"/>
          <w:kern w:val="0"/>
        </w:rPr>
        <w:t>&lt;%@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3F7F7F"/>
          <w:kern w:val="0"/>
        </w:rPr>
        <w:t>page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language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"java"</w:t>
      </w:r>
      <w:r>
        <w:rPr>
          <w:rFonts w:ascii="Consolas" w:eastAsia="바탕" w:hAnsi="Consolas" w:cs="Consolas"/>
          <w:kern w:val="0"/>
        </w:rPr>
        <w:t xml:space="preserve"> </w:t>
      </w:r>
      <w:r>
        <w:rPr>
          <w:rFonts w:ascii="Consolas" w:eastAsia="바탕" w:hAnsi="Consolas" w:cs="Consolas"/>
          <w:color w:val="7F007F"/>
          <w:kern w:val="0"/>
        </w:rPr>
        <w:t>contentType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"text/html; charset=UTF-8"</w:t>
      </w:r>
    </w:p>
    <w:p w14:paraId="16B5F9B9" w14:textId="5658499A" w:rsidR="000246C3" w:rsidRDefault="000246C3" w:rsidP="000246C3">
      <w:pPr>
        <w:pStyle w:val="a5"/>
        <w:ind w:leftChars="0" w:left="760"/>
      </w:pPr>
      <w:r>
        <w:rPr>
          <w:rFonts w:ascii="Consolas" w:eastAsia="바탕" w:hAnsi="Consolas" w:cs="Consolas"/>
          <w:kern w:val="0"/>
        </w:rPr>
        <w:t xml:space="preserve">    </w:t>
      </w:r>
      <w:r>
        <w:rPr>
          <w:rFonts w:ascii="Consolas" w:eastAsia="바탕" w:hAnsi="Consolas" w:cs="Consolas"/>
          <w:color w:val="7F007F"/>
          <w:kern w:val="0"/>
        </w:rPr>
        <w:t>pageEncoding</w:t>
      </w:r>
      <w:r>
        <w:rPr>
          <w:rFonts w:ascii="Consolas" w:eastAsia="바탕" w:hAnsi="Consolas" w:cs="Consolas"/>
          <w:color w:val="000000"/>
          <w:kern w:val="0"/>
        </w:rPr>
        <w:t>=</w:t>
      </w:r>
      <w:r>
        <w:rPr>
          <w:rFonts w:ascii="Consolas" w:eastAsia="바탕" w:hAnsi="Consolas" w:cs="Consolas"/>
          <w:i/>
          <w:iCs/>
          <w:color w:val="2A00FF"/>
          <w:kern w:val="0"/>
        </w:rPr>
        <w:t>"UTF-8"</w:t>
      </w:r>
      <w:r>
        <w:rPr>
          <w:rFonts w:ascii="Consolas" w:eastAsia="바탕" w:hAnsi="Consolas" w:cs="Consolas"/>
          <w:color w:val="BF5F3F"/>
          <w:kern w:val="0"/>
        </w:rPr>
        <w:t>%&gt;</w:t>
      </w:r>
    </w:p>
    <w:p w14:paraId="355DECA6" w14:textId="77777777" w:rsidR="000246C3" w:rsidRDefault="000246C3" w:rsidP="000246C3"/>
    <w:p w14:paraId="0A8D078B" w14:textId="5C5177EA" w:rsidR="000246C3" w:rsidRDefault="000246C3" w:rsidP="000246C3">
      <w:pPr>
        <w:pStyle w:val="31"/>
        <w:ind w:leftChars="300" w:left="1200" w:hangingChars="200" w:hanging="480"/>
      </w:pPr>
      <w:r>
        <w:rPr>
          <w:rFonts w:hint="eastAsia"/>
        </w:rPr>
        <w:t>요청</w:t>
      </w:r>
      <w:r>
        <w:rPr>
          <w:rFonts w:hint="eastAsia"/>
        </w:rPr>
        <w:t xml:space="preserve"> Parameter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3C724265" w14:textId="77777777" w:rsidR="000246C3" w:rsidRDefault="000246C3" w:rsidP="000246C3"/>
    <w:p w14:paraId="7867DE17" w14:textId="0F675330" w:rsidR="000246C3" w:rsidRDefault="000246C3" w:rsidP="000246C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web.xml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9EEFFA1" w14:textId="77777777" w:rsidR="000246C3" w:rsidRDefault="000246C3" w:rsidP="000246C3"/>
    <w:p w14:paraId="13D04286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3794C4EE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encodingFilter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563AC13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color w:val="008080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filter-class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8A6CAC9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1600" w:firstLine="800"/>
        <w:jc w:val="left"/>
        <w:rPr>
          <w:rFonts w:ascii="Consolas" w:eastAsia="바탕" w:hAnsi="Consolas" w:cs="Consolas"/>
          <w:color w:val="000000"/>
          <w:kern w:val="0"/>
        </w:rPr>
      </w:pPr>
      <w:proofErr w:type="gramStart"/>
      <w:r>
        <w:rPr>
          <w:rFonts w:ascii="Consolas" w:eastAsia="바탕" w:hAnsi="Consolas" w:cs="Consolas"/>
          <w:color w:val="000000"/>
          <w:kern w:val="0"/>
        </w:rPr>
        <w:t>org.springframework.web.filter</w:t>
      </w:r>
      <w:proofErr w:type="gramEnd"/>
      <w:r>
        <w:rPr>
          <w:rFonts w:ascii="Consolas" w:eastAsia="바탕" w:hAnsi="Consolas" w:cs="Consolas"/>
          <w:color w:val="000000"/>
          <w:kern w:val="0"/>
        </w:rPr>
        <w:t>.CharacterEncodingFilter</w:t>
      </w:r>
    </w:p>
    <w:p w14:paraId="6153A56B" w14:textId="01BE4296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ind w:left="800" w:firstLine="800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filter-class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0FDD43C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init-param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04C3DDE3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lastRenderedPageBreak/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encoding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69240A01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  <w:r w:rsidRPr="000246C3">
        <w:rPr>
          <w:rFonts w:ascii="Consolas" w:eastAsia="바탕" w:hAnsi="Consolas" w:cs="Consolas"/>
          <w:color w:val="000000"/>
          <w:kern w:val="0"/>
        </w:rPr>
        <w:t>utf-</w:t>
      </w:r>
      <w:r>
        <w:rPr>
          <w:rFonts w:ascii="Consolas" w:eastAsia="바탕" w:hAnsi="Consolas" w:cs="Consolas"/>
          <w:color w:val="000000"/>
          <w:kern w:val="0"/>
        </w:rPr>
        <w:t>8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param-value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6A0BF93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init-param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7FE243DD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265270D8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filter-mapping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43BFD62D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encodingFilter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filter-name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31884FAB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</w:t>
      </w:r>
      <w:r>
        <w:rPr>
          <w:rFonts w:ascii="Consolas" w:eastAsia="바탕" w:hAnsi="Consolas" w:cs="Consolas"/>
          <w:color w:val="3F7F7F"/>
          <w:kern w:val="0"/>
        </w:rPr>
        <w:t>url-pattern</w:t>
      </w:r>
      <w:r>
        <w:rPr>
          <w:rFonts w:ascii="Consolas" w:eastAsia="바탕" w:hAnsi="Consolas" w:cs="Consolas"/>
          <w:color w:val="008080"/>
          <w:kern w:val="0"/>
        </w:rPr>
        <w:t>&gt;</w:t>
      </w:r>
      <w:r>
        <w:rPr>
          <w:rFonts w:ascii="Consolas" w:eastAsia="바탕" w:hAnsi="Consolas" w:cs="Consolas"/>
          <w:color w:val="000000"/>
          <w:kern w:val="0"/>
        </w:rPr>
        <w:t>/*</w:t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url-pattern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5652C5C" w14:textId="77777777" w:rsidR="000246C3" w:rsidRDefault="000246C3" w:rsidP="000246C3">
      <w:p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djustRightInd w:val="0"/>
        <w:spacing w:line="240" w:lineRule="auto"/>
        <w:jc w:val="left"/>
        <w:rPr>
          <w:rFonts w:ascii="Consolas" w:eastAsia="바탕" w:hAnsi="Consolas" w:cs="Consolas"/>
          <w:kern w:val="0"/>
        </w:rPr>
      </w:pPr>
      <w:r>
        <w:rPr>
          <w:rFonts w:ascii="Consolas" w:eastAsia="바탕" w:hAnsi="Consolas" w:cs="Consolas"/>
          <w:color w:val="000000"/>
          <w:kern w:val="0"/>
        </w:rPr>
        <w:tab/>
      </w:r>
      <w:r>
        <w:rPr>
          <w:rFonts w:ascii="Consolas" w:eastAsia="바탕" w:hAnsi="Consolas" w:cs="Consolas"/>
          <w:color w:val="008080"/>
          <w:kern w:val="0"/>
        </w:rPr>
        <w:t>&lt;/</w:t>
      </w:r>
      <w:r>
        <w:rPr>
          <w:rFonts w:ascii="Consolas" w:eastAsia="바탕" w:hAnsi="Consolas" w:cs="Consolas"/>
          <w:color w:val="3F7F7F"/>
          <w:kern w:val="0"/>
        </w:rPr>
        <w:t>filter-mapping</w:t>
      </w:r>
      <w:r>
        <w:rPr>
          <w:rFonts w:ascii="Consolas" w:eastAsia="바탕" w:hAnsi="Consolas" w:cs="Consolas"/>
          <w:color w:val="008080"/>
          <w:kern w:val="0"/>
        </w:rPr>
        <w:t>&gt;</w:t>
      </w:r>
    </w:p>
    <w:p w14:paraId="5F402F33" w14:textId="77777777" w:rsidR="00366777" w:rsidRPr="00DF5D3B" w:rsidRDefault="00366777"/>
    <w:p w14:paraId="33D04A34" w14:textId="1162E4AF" w:rsidR="00044EE5" w:rsidRDefault="00044EE5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p w14:paraId="19EBC446" w14:textId="77777777" w:rsidR="006A5F7A" w:rsidRDefault="006A5F7A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  <w:rPr>
          <w:rFonts w:hint="eastAsia"/>
        </w:rPr>
      </w:pPr>
      <w:bookmarkStart w:id="0" w:name="_GoBack"/>
      <w:bookmarkEnd w:id="0"/>
    </w:p>
    <w:sectPr w:rsidR="006A5F7A" w:rsidSect="00D747AB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8861C" w14:textId="77777777" w:rsidR="00FD6077" w:rsidRDefault="00FD6077" w:rsidP="00FD3960">
      <w:pPr>
        <w:spacing w:line="240" w:lineRule="auto"/>
      </w:pPr>
      <w:r>
        <w:separator/>
      </w:r>
    </w:p>
  </w:endnote>
  <w:endnote w:type="continuationSeparator" w:id="0">
    <w:p w14:paraId="19D46C08" w14:textId="77777777" w:rsidR="00FD6077" w:rsidRDefault="00FD6077" w:rsidP="00FD3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99099" w14:textId="77777777" w:rsidR="00FD6077" w:rsidRDefault="00FD6077" w:rsidP="00FD3960">
      <w:pPr>
        <w:spacing w:line="240" w:lineRule="auto"/>
      </w:pPr>
      <w:r>
        <w:separator/>
      </w:r>
    </w:p>
  </w:footnote>
  <w:footnote w:type="continuationSeparator" w:id="0">
    <w:p w14:paraId="0E39A149" w14:textId="77777777" w:rsidR="00FD6077" w:rsidRDefault="00FD6077" w:rsidP="00FD3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280B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61C561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A6EACE3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E7066E8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52EF2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F2132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542AA5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C0D67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0063C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A9E747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F3422E"/>
    <w:multiLevelType w:val="multilevel"/>
    <w:tmpl w:val="1ECE1E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50FF15EF"/>
    <w:multiLevelType w:val="hybridMultilevel"/>
    <w:tmpl w:val="765AF55C"/>
    <w:lvl w:ilvl="0" w:tplc="2CE6D076">
      <w:numFmt w:val="bullet"/>
      <w:lvlText w:val="-"/>
      <w:lvlJc w:val="left"/>
      <w:pPr>
        <w:ind w:left="760" w:hanging="360"/>
      </w:pPr>
      <w:rPr>
        <w:rFonts w:ascii="Bookman Old Style" w:eastAsia="맑은 고딕" w:hAnsi="Bookman Old Style" w:cs="Times New Roman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7408E"/>
    <w:multiLevelType w:val="hybridMultilevel"/>
    <w:tmpl w:val="C87E3356"/>
    <w:lvl w:ilvl="0" w:tplc="4AFAC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2E"/>
    <w:rsid w:val="00004394"/>
    <w:rsid w:val="000154DE"/>
    <w:rsid w:val="00023A14"/>
    <w:rsid w:val="000246C3"/>
    <w:rsid w:val="000261ED"/>
    <w:rsid w:val="00031814"/>
    <w:rsid w:val="000438C1"/>
    <w:rsid w:val="00044EE5"/>
    <w:rsid w:val="00061F92"/>
    <w:rsid w:val="00064321"/>
    <w:rsid w:val="0007264E"/>
    <w:rsid w:val="00085B02"/>
    <w:rsid w:val="000B505A"/>
    <w:rsid w:val="000B5C09"/>
    <w:rsid w:val="000B7155"/>
    <w:rsid w:val="000D622B"/>
    <w:rsid w:val="001175CA"/>
    <w:rsid w:val="00135976"/>
    <w:rsid w:val="00151B3F"/>
    <w:rsid w:val="001538B8"/>
    <w:rsid w:val="00155491"/>
    <w:rsid w:val="00160251"/>
    <w:rsid w:val="001733CF"/>
    <w:rsid w:val="00193C0F"/>
    <w:rsid w:val="001A334C"/>
    <w:rsid w:val="001B06EB"/>
    <w:rsid w:val="001B5AFB"/>
    <w:rsid w:val="001D627F"/>
    <w:rsid w:val="001F3818"/>
    <w:rsid w:val="00217860"/>
    <w:rsid w:val="0022219D"/>
    <w:rsid w:val="002620C7"/>
    <w:rsid w:val="002765D3"/>
    <w:rsid w:val="002B0DA0"/>
    <w:rsid w:val="002B62B8"/>
    <w:rsid w:val="002C44E7"/>
    <w:rsid w:val="002C472A"/>
    <w:rsid w:val="002F4F07"/>
    <w:rsid w:val="003019FE"/>
    <w:rsid w:val="00321886"/>
    <w:rsid w:val="003242D2"/>
    <w:rsid w:val="00330E21"/>
    <w:rsid w:val="00332B5A"/>
    <w:rsid w:val="0035370C"/>
    <w:rsid w:val="0035593D"/>
    <w:rsid w:val="0036125F"/>
    <w:rsid w:val="00366777"/>
    <w:rsid w:val="003667A6"/>
    <w:rsid w:val="00375281"/>
    <w:rsid w:val="00390DEA"/>
    <w:rsid w:val="00393CAE"/>
    <w:rsid w:val="00397E13"/>
    <w:rsid w:val="003A1361"/>
    <w:rsid w:val="003A1E8D"/>
    <w:rsid w:val="003A58D3"/>
    <w:rsid w:val="003B3BB7"/>
    <w:rsid w:val="003D3CCE"/>
    <w:rsid w:val="003F3E71"/>
    <w:rsid w:val="00412D92"/>
    <w:rsid w:val="00414D94"/>
    <w:rsid w:val="004346BE"/>
    <w:rsid w:val="00436DAF"/>
    <w:rsid w:val="004461F5"/>
    <w:rsid w:val="00473032"/>
    <w:rsid w:val="00484F54"/>
    <w:rsid w:val="004904BA"/>
    <w:rsid w:val="0049567A"/>
    <w:rsid w:val="004C3CA8"/>
    <w:rsid w:val="004D6C76"/>
    <w:rsid w:val="004D6D3D"/>
    <w:rsid w:val="004E5C33"/>
    <w:rsid w:val="005077D5"/>
    <w:rsid w:val="005470C2"/>
    <w:rsid w:val="00550AA9"/>
    <w:rsid w:val="005624C1"/>
    <w:rsid w:val="00587524"/>
    <w:rsid w:val="00597F2E"/>
    <w:rsid w:val="005B0B0D"/>
    <w:rsid w:val="005D19D4"/>
    <w:rsid w:val="005D4973"/>
    <w:rsid w:val="005E0DF8"/>
    <w:rsid w:val="005F75FD"/>
    <w:rsid w:val="005F7ECE"/>
    <w:rsid w:val="00611E78"/>
    <w:rsid w:val="006331A6"/>
    <w:rsid w:val="00662451"/>
    <w:rsid w:val="00663DA9"/>
    <w:rsid w:val="00666509"/>
    <w:rsid w:val="00672437"/>
    <w:rsid w:val="006761C2"/>
    <w:rsid w:val="00684FBF"/>
    <w:rsid w:val="00691823"/>
    <w:rsid w:val="006A5505"/>
    <w:rsid w:val="006A5F7A"/>
    <w:rsid w:val="006C2FB8"/>
    <w:rsid w:val="006D0F79"/>
    <w:rsid w:val="006D6870"/>
    <w:rsid w:val="006E29D9"/>
    <w:rsid w:val="007003D2"/>
    <w:rsid w:val="00713D5C"/>
    <w:rsid w:val="00735EF3"/>
    <w:rsid w:val="00770DB4"/>
    <w:rsid w:val="007858F3"/>
    <w:rsid w:val="007875E5"/>
    <w:rsid w:val="007A3F25"/>
    <w:rsid w:val="007F347B"/>
    <w:rsid w:val="007F7C53"/>
    <w:rsid w:val="00826EF4"/>
    <w:rsid w:val="00845FFF"/>
    <w:rsid w:val="0086166D"/>
    <w:rsid w:val="00864B76"/>
    <w:rsid w:val="00871F0F"/>
    <w:rsid w:val="008729D1"/>
    <w:rsid w:val="008A1909"/>
    <w:rsid w:val="00915F95"/>
    <w:rsid w:val="00922A1E"/>
    <w:rsid w:val="00922A5A"/>
    <w:rsid w:val="009436BD"/>
    <w:rsid w:val="00944142"/>
    <w:rsid w:val="00957600"/>
    <w:rsid w:val="00991ED2"/>
    <w:rsid w:val="009A1B33"/>
    <w:rsid w:val="009B5213"/>
    <w:rsid w:val="009B5961"/>
    <w:rsid w:val="009D4EB4"/>
    <w:rsid w:val="00A34104"/>
    <w:rsid w:val="00A6002C"/>
    <w:rsid w:val="00A85690"/>
    <w:rsid w:val="00A87227"/>
    <w:rsid w:val="00AA0B7A"/>
    <w:rsid w:val="00AB0FC5"/>
    <w:rsid w:val="00AC1FD0"/>
    <w:rsid w:val="00AC741B"/>
    <w:rsid w:val="00AD4204"/>
    <w:rsid w:val="00AF5287"/>
    <w:rsid w:val="00B15571"/>
    <w:rsid w:val="00B27196"/>
    <w:rsid w:val="00B40835"/>
    <w:rsid w:val="00B50210"/>
    <w:rsid w:val="00B6020C"/>
    <w:rsid w:val="00B74EAA"/>
    <w:rsid w:val="00B86E00"/>
    <w:rsid w:val="00BA3FE0"/>
    <w:rsid w:val="00BA4A18"/>
    <w:rsid w:val="00BB27D5"/>
    <w:rsid w:val="00BB44DF"/>
    <w:rsid w:val="00BD20F1"/>
    <w:rsid w:val="00BF16CA"/>
    <w:rsid w:val="00C01B95"/>
    <w:rsid w:val="00C11945"/>
    <w:rsid w:val="00C4517B"/>
    <w:rsid w:val="00C6172E"/>
    <w:rsid w:val="00C7409D"/>
    <w:rsid w:val="00C77B30"/>
    <w:rsid w:val="00C829E3"/>
    <w:rsid w:val="00C86558"/>
    <w:rsid w:val="00CB642D"/>
    <w:rsid w:val="00CB6B39"/>
    <w:rsid w:val="00CE22DF"/>
    <w:rsid w:val="00CE2B6E"/>
    <w:rsid w:val="00CF3B35"/>
    <w:rsid w:val="00D077E7"/>
    <w:rsid w:val="00D106C2"/>
    <w:rsid w:val="00D11915"/>
    <w:rsid w:val="00D178F5"/>
    <w:rsid w:val="00D5389D"/>
    <w:rsid w:val="00D655D3"/>
    <w:rsid w:val="00D724B4"/>
    <w:rsid w:val="00D747AB"/>
    <w:rsid w:val="00D950A1"/>
    <w:rsid w:val="00DA33C9"/>
    <w:rsid w:val="00DF1135"/>
    <w:rsid w:val="00DF41AA"/>
    <w:rsid w:val="00DF5D3B"/>
    <w:rsid w:val="00E06382"/>
    <w:rsid w:val="00E24DBF"/>
    <w:rsid w:val="00E32969"/>
    <w:rsid w:val="00E37202"/>
    <w:rsid w:val="00E47543"/>
    <w:rsid w:val="00E73C47"/>
    <w:rsid w:val="00E800B5"/>
    <w:rsid w:val="00E85C05"/>
    <w:rsid w:val="00E90F7A"/>
    <w:rsid w:val="00EA78C3"/>
    <w:rsid w:val="00ED2717"/>
    <w:rsid w:val="00F0118D"/>
    <w:rsid w:val="00F058C4"/>
    <w:rsid w:val="00F07FE8"/>
    <w:rsid w:val="00F30ACA"/>
    <w:rsid w:val="00F32F24"/>
    <w:rsid w:val="00F469B0"/>
    <w:rsid w:val="00F638CA"/>
    <w:rsid w:val="00F653B2"/>
    <w:rsid w:val="00F66844"/>
    <w:rsid w:val="00F80C51"/>
    <w:rsid w:val="00F94BA8"/>
    <w:rsid w:val="00FA456E"/>
    <w:rsid w:val="00FC0215"/>
    <w:rsid w:val="00FC6AEA"/>
    <w:rsid w:val="00FD3960"/>
    <w:rsid w:val="00FD6077"/>
    <w:rsid w:val="00FF0450"/>
    <w:rsid w:val="00FF1D99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1EAD678"/>
  <w15:docId w15:val="{565E235E-24E9-4260-B09A-DB50A60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329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9120"/>
        <w:tab w:val="left" w:pos="9600"/>
      </w:tabs>
      <w:wordWrap w:val="0"/>
      <w:autoSpaceDE w:val="0"/>
      <w:autoSpaceDN w:val="0"/>
      <w:spacing w:line="300" w:lineRule="exact"/>
      <w:jc w:val="both"/>
    </w:pPr>
    <w:rPr>
      <w:rFonts w:ascii="Bookman Old Style" w:eastAsia="맑은 고딕" w:hAnsi="Bookman Old Style"/>
      <w:kern w:val="2"/>
      <w:sz w:val="24"/>
      <w:szCs w:val="24"/>
    </w:rPr>
  </w:style>
  <w:style w:type="paragraph" w:styleId="1">
    <w:name w:val="heading 1"/>
    <w:basedOn w:val="a1"/>
    <w:next w:val="a1"/>
    <w:qFormat/>
    <w:rsid w:val="00E32969"/>
    <w:pPr>
      <w:keepNext/>
      <w:numPr>
        <w:numId w:val="11"/>
      </w:numPr>
      <w:pBdr>
        <w:top w:val="single" w:sz="4" w:space="1" w:color="auto"/>
        <w:left w:val="single" w:sz="4" w:space="4" w:color="auto"/>
        <w:bottom w:val="thickThinSmallGap" w:sz="24" w:space="1" w:color="auto"/>
        <w:right w:val="single" w:sz="4" w:space="4" w:color="auto"/>
      </w:pBdr>
      <w:spacing w:line="400" w:lineRule="exact"/>
      <w:outlineLvl w:val="0"/>
    </w:pPr>
    <w:rPr>
      <w:rFonts w:ascii="Arial" w:eastAsia="HY궁서" w:hAnsi="Arial"/>
      <w:sz w:val="32"/>
      <w:szCs w:val="28"/>
    </w:rPr>
  </w:style>
  <w:style w:type="paragraph" w:styleId="21">
    <w:name w:val="heading 2"/>
    <w:basedOn w:val="a1"/>
    <w:next w:val="a1"/>
    <w:qFormat/>
    <w:rsid w:val="00E32969"/>
    <w:pPr>
      <w:keepNext/>
      <w:numPr>
        <w:ilvl w:val="1"/>
        <w:numId w:val="11"/>
      </w:numPr>
      <w:pBdr>
        <w:bottom w:val="double" w:sz="4" w:space="1" w:color="auto"/>
      </w:pBdr>
      <w:spacing w:line="400" w:lineRule="exact"/>
      <w:outlineLvl w:val="1"/>
    </w:pPr>
    <w:rPr>
      <w:b/>
      <w:sz w:val="26"/>
      <w:szCs w:val="26"/>
    </w:rPr>
  </w:style>
  <w:style w:type="paragraph" w:styleId="31">
    <w:name w:val="heading 3"/>
    <w:basedOn w:val="a1"/>
    <w:next w:val="a1"/>
    <w:qFormat/>
    <w:rsid w:val="00E32969"/>
    <w:pPr>
      <w:keepNext/>
      <w:numPr>
        <w:ilvl w:val="2"/>
        <w:numId w:val="11"/>
      </w:numPr>
      <w:outlineLvl w:val="2"/>
    </w:pPr>
    <w:rPr>
      <w:rFonts w:ascii="Arial" w:hAnsi="Arial"/>
      <w:b/>
    </w:rPr>
  </w:style>
  <w:style w:type="paragraph" w:styleId="41">
    <w:name w:val="heading 4"/>
    <w:basedOn w:val="a1"/>
    <w:next w:val="a1"/>
    <w:qFormat/>
    <w:rsid w:val="00D11915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D11915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D1191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11915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D11915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D11915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3242D2"/>
    <w:pPr>
      <w:ind w:leftChars="400" w:left="800"/>
    </w:pPr>
  </w:style>
  <w:style w:type="paragraph" w:styleId="HTML">
    <w:name w:val="HTML Address"/>
    <w:basedOn w:val="a1"/>
    <w:rsid w:val="00D11915"/>
    <w:rPr>
      <w:i/>
      <w:iCs/>
    </w:rPr>
  </w:style>
  <w:style w:type="paragraph" w:styleId="HTML0">
    <w:name w:val="HTML Preformatted"/>
    <w:basedOn w:val="a1"/>
    <w:rsid w:val="00D11915"/>
    <w:rPr>
      <w:rFonts w:ascii="Courier New" w:hAnsi="Courier New" w:cs="Courier New"/>
      <w:sz w:val="20"/>
      <w:szCs w:val="20"/>
    </w:rPr>
  </w:style>
  <w:style w:type="paragraph" w:styleId="a6">
    <w:name w:val="footnote text"/>
    <w:basedOn w:val="a1"/>
    <w:semiHidden/>
    <w:rsid w:val="00D11915"/>
    <w:pPr>
      <w:snapToGrid w:val="0"/>
      <w:jc w:val="left"/>
    </w:pPr>
  </w:style>
  <w:style w:type="paragraph" w:styleId="a7">
    <w:name w:val="Note Heading"/>
    <w:basedOn w:val="a1"/>
    <w:next w:val="a1"/>
    <w:rsid w:val="00D11915"/>
    <w:pPr>
      <w:jc w:val="center"/>
    </w:pPr>
  </w:style>
  <w:style w:type="paragraph" w:styleId="a8">
    <w:name w:val="table of figures"/>
    <w:basedOn w:val="a1"/>
    <w:next w:val="a1"/>
    <w:semiHidden/>
    <w:rsid w:val="00D11915"/>
    <w:pPr>
      <w:ind w:leftChars="400" w:left="400" w:hangingChars="200" w:hanging="200"/>
    </w:pPr>
  </w:style>
  <w:style w:type="paragraph" w:styleId="a0">
    <w:name w:val="List Bullet"/>
    <w:basedOn w:val="a1"/>
    <w:rsid w:val="00D11915"/>
    <w:pPr>
      <w:numPr>
        <w:numId w:val="1"/>
      </w:numPr>
    </w:pPr>
  </w:style>
  <w:style w:type="paragraph" w:styleId="20">
    <w:name w:val="List Bullet 2"/>
    <w:basedOn w:val="a1"/>
    <w:rsid w:val="00D11915"/>
    <w:pPr>
      <w:numPr>
        <w:numId w:val="2"/>
      </w:numPr>
    </w:pPr>
  </w:style>
  <w:style w:type="paragraph" w:styleId="30">
    <w:name w:val="List Bullet 3"/>
    <w:basedOn w:val="a1"/>
    <w:rsid w:val="00D11915"/>
    <w:pPr>
      <w:numPr>
        <w:numId w:val="3"/>
      </w:numPr>
    </w:pPr>
  </w:style>
  <w:style w:type="paragraph" w:styleId="40">
    <w:name w:val="List Bullet 4"/>
    <w:basedOn w:val="a1"/>
    <w:rsid w:val="00D11915"/>
    <w:pPr>
      <w:numPr>
        <w:numId w:val="4"/>
      </w:numPr>
    </w:pPr>
  </w:style>
  <w:style w:type="paragraph" w:styleId="50">
    <w:name w:val="List Bullet 5"/>
    <w:basedOn w:val="a1"/>
    <w:rsid w:val="00D11915"/>
    <w:pPr>
      <w:numPr>
        <w:numId w:val="5"/>
      </w:numPr>
    </w:pPr>
  </w:style>
  <w:style w:type="paragraph" w:styleId="a9">
    <w:name w:val="Plain Text"/>
    <w:basedOn w:val="a1"/>
    <w:rsid w:val="00D11915"/>
    <w:rPr>
      <w:rFonts w:ascii="바탕" w:eastAsia="바탕" w:hAnsi="Courier New" w:cs="Courier New"/>
      <w:sz w:val="20"/>
      <w:szCs w:val="20"/>
    </w:rPr>
  </w:style>
  <w:style w:type="paragraph" w:styleId="aa">
    <w:name w:val="Date"/>
    <w:basedOn w:val="a1"/>
    <w:next w:val="a1"/>
    <w:rsid w:val="00D11915"/>
  </w:style>
  <w:style w:type="paragraph" w:styleId="ab">
    <w:name w:val="macro"/>
    <w:semiHidden/>
    <w:rsid w:val="00D1191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Closing"/>
    <w:basedOn w:val="a1"/>
    <w:rsid w:val="00D11915"/>
    <w:pPr>
      <w:ind w:leftChars="2100" w:left="100"/>
    </w:pPr>
  </w:style>
  <w:style w:type="paragraph" w:styleId="ad">
    <w:name w:val="header"/>
    <w:basedOn w:val="a1"/>
    <w:rsid w:val="00D11915"/>
    <w:pPr>
      <w:tabs>
        <w:tab w:val="center" w:pos="4252"/>
        <w:tab w:val="right" w:pos="8504"/>
      </w:tabs>
      <w:snapToGrid w:val="0"/>
    </w:pPr>
  </w:style>
  <w:style w:type="paragraph" w:styleId="ae">
    <w:name w:val="annotation text"/>
    <w:basedOn w:val="a1"/>
    <w:semiHidden/>
    <w:rsid w:val="00D11915"/>
    <w:pPr>
      <w:jc w:val="left"/>
    </w:pPr>
  </w:style>
  <w:style w:type="paragraph" w:styleId="af">
    <w:name w:val="annotation subject"/>
    <w:basedOn w:val="ae"/>
    <w:next w:val="ae"/>
    <w:semiHidden/>
    <w:rsid w:val="00D11915"/>
    <w:rPr>
      <w:b/>
      <w:bCs/>
    </w:rPr>
  </w:style>
  <w:style w:type="paragraph" w:styleId="af0">
    <w:name w:val="Message Header"/>
    <w:basedOn w:val="a1"/>
    <w:rsid w:val="00D119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</w:rPr>
  </w:style>
  <w:style w:type="paragraph" w:styleId="af1">
    <w:name w:val="List"/>
    <w:basedOn w:val="a1"/>
    <w:rsid w:val="00D11915"/>
    <w:pPr>
      <w:ind w:leftChars="200" w:left="100" w:hangingChars="200" w:hanging="200"/>
    </w:pPr>
  </w:style>
  <w:style w:type="paragraph" w:styleId="22">
    <w:name w:val="List 2"/>
    <w:basedOn w:val="a1"/>
    <w:rsid w:val="00D11915"/>
    <w:pPr>
      <w:ind w:leftChars="400" w:left="100" w:hangingChars="200" w:hanging="200"/>
    </w:pPr>
  </w:style>
  <w:style w:type="paragraph" w:styleId="32">
    <w:name w:val="List 3"/>
    <w:basedOn w:val="a1"/>
    <w:rsid w:val="00D11915"/>
    <w:pPr>
      <w:ind w:leftChars="600" w:left="100" w:hangingChars="200" w:hanging="200"/>
    </w:pPr>
  </w:style>
  <w:style w:type="paragraph" w:styleId="42">
    <w:name w:val="List 4"/>
    <w:basedOn w:val="a1"/>
    <w:rsid w:val="00D11915"/>
    <w:pPr>
      <w:ind w:leftChars="800" w:left="100" w:hangingChars="200" w:hanging="200"/>
    </w:pPr>
  </w:style>
  <w:style w:type="paragraph" w:styleId="52">
    <w:name w:val="List 5"/>
    <w:basedOn w:val="a1"/>
    <w:rsid w:val="00D11915"/>
    <w:pPr>
      <w:ind w:leftChars="1000" w:left="100" w:hangingChars="200" w:hanging="200"/>
    </w:pPr>
  </w:style>
  <w:style w:type="paragraph" w:styleId="af2">
    <w:name w:val="List Continue"/>
    <w:basedOn w:val="a1"/>
    <w:rsid w:val="00D11915"/>
    <w:pPr>
      <w:spacing w:after="180"/>
      <w:ind w:leftChars="200" w:left="425"/>
    </w:pPr>
  </w:style>
  <w:style w:type="paragraph" w:styleId="23">
    <w:name w:val="List Continue 2"/>
    <w:basedOn w:val="a1"/>
    <w:rsid w:val="00D11915"/>
    <w:pPr>
      <w:spacing w:after="180"/>
      <w:ind w:leftChars="400" w:left="850"/>
    </w:pPr>
  </w:style>
  <w:style w:type="paragraph" w:styleId="33">
    <w:name w:val="List Continue 3"/>
    <w:basedOn w:val="a1"/>
    <w:rsid w:val="00D11915"/>
    <w:pPr>
      <w:spacing w:after="180"/>
      <w:ind w:leftChars="600" w:left="1275"/>
    </w:pPr>
  </w:style>
  <w:style w:type="paragraph" w:styleId="43">
    <w:name w:val="List Continue 4"/>
    <w:basedOn w:val="a1"/>
    <w:rsid w:val="00D11915"/>
    <w:pPr>
      <w:spacing w:after="180"/>
      <w:ind w:leftChars="800" w:left="1700"/>
    </w:pPr>
  </w:style>
  <w:style w:type="paragraph" w:styleId="53">
    <w:name w:val="List Continue 5"/>
    <w:basedOn w:val="a1"/>
    <w:rsid w:val="00D11915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D11915"/>
  </w:style>
  <w:style w:type="paragraph" w:styleId="24">
    <w:name w:val="toc 2"/>
    <w:basedOn w:val="a1"/>
    <w:next w:val="a1"/>
    <w:autoRedefine/>
    <w:semiHidden/>
    <w:rsid w:val="00D11915"/>
    <w:pPr>
      <w:ind w:leftChars="200" w:left="425"/>
    </w:pPr>
  </w:style>
  <w:style w:type="paragraph" w:styleId="34">
    <w:name w:val="toc 3"/>
    <w:basedOn w:val="a1"/>
    <w:next w:val="a1"/>
    <w:autoRedefine/>
    <w:semiHidden/>
    <w:rsid w:val="00D11915"/>
    <w:pPr>
      <w:ind w:leftChars="400" w:left="850"/>
    </w:pPr>
  </w:style>
  <w:style w:type="paragraph" w:styleId="44">
    <w:name w:val="toc 4"/>
    <w:basedOn w:val="a1"/>
    <w:next w:val="a1"/>
    <w:autoRedefine/>
    <w:semiHidden/>
    <w:rsid w:val="00D11915"/>
    <w:pPr>
      <w:ind w:leftChars="600" w:left="1275"/>
    </w:pPr>
  </w:style>
  <w:style w:type="paragraph" w:styleId="54">
    <w:name w:val="toc 5"/>
    <w:basedOn w:val="a1"/>
    <w:next w:val="a1"/>
    <w:autoRedefine/>
    <w:semiHidden/>
    <w:rsid w:val="00D11915"/>
    <w:pPr>
      <w:ind w:leftChars="800" w:left="1700"/>
    </w:pPr>
  </w:style>
  <w:style w:type="paragraph" w:styleId="60">
    <w:name w:val="toc 6"/>
    <w:basedOn w:val="a1"/>
    <w:next w:val="a1"/>
    <w:autoRedefine/>
    <w:semiHidden/>
    <w:rsid w:val="00D11915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D11915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D11915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D11915"/>
    <w:pPr>
      <w:ind w:leftChars="1600" w:left="3400"/>
    </w:pPr>
  </w:style>
  <w:style w:type="paragraph" w:styleId="af3">
    <w:name w:val="Document Map"/>
    <w:basedOn w:val="a1"/>
    <w:semiHidden/>
    <w:rsid w:val="00D11915"/>
    <w:pPr>
      <w:shd w:val="clear" w:color="auto" w:fill="000080"/>
    </w:pPr>
    <w:rPr>
      <w:rFonts w:ascii="Arial" w:eastAsia="돋움" w:hAnsi="Arial"/>
    </w:rPr>
  </w:style>
  <w:style w:type="paragraph" w:styleId="af4">
    <w:name w:val="endnote text"/>
    <w:basedOn w:val="a1"/>
    <w:semiHidden/>
    <w:rsid w:val="00D11915"/>
    <w:pPr>
      <w:snapToGrid w:val="0"/>
      <w:jc w:val="left"/>
    </w:pPr>
  </w:style>
  <w:style w:type="paragraph" w:styleId="af5">
    <w:name w:val="footer"/>
    <w:basedOn w:val="a1"/>
    <w:rsid w:val="00D11915"/>
    <w:pPr>
      <w:tabs>
        <w:tab w:val="center" w:pos="4252"/>
        <w:tab w:val="right" w:pos="8504"/>
      </w:tabs>
      <w:snapToGrid w:val="0"/>
    </w:pPr>
  </w:style>
  <w:style w:type="paragraph" w:styleId="af6">
    <w:name w:val="envelope return"/>
    <w:basedOn w:val="a1"/>
    <w:rsid w:val="00D11915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D11915"/>
    <w:pPr>
      <w:numPr>
        <w:numId w:val="6"/>
      </w:numPr>
    </w:pPr>
  </w:style>
  <w:style w:type="paragraph" w:styleId="2">
    <w:name w:val="List Number 2"/>
    <w:basedOn w:val="a1"/>
    <w:rsid w:val="00D11915"/>
    <w:pPr>
      <w:numPr>
        <w:numId w:val="7"/>
      </w:numPr>
    </w:pPr>
  </w:style>
  <w:style w:type="paragraph" w:styleId="3">
    <w:name w:val="List Number 3"/>
    <w:basedOn w:val="a1"/>
    <w:rsid w:val="00D11915"/>
    <w:pPr>
      <w:numPr>
        <w:numId w:val="8"/>
      </w:numPr>
    </w:pPr>
  </w:style>
  <w:style w:type="paragraph" w:styleId="4">
    <w:name w:val="List Number 4"/>
    <w:basedOn w:val="a1"/>
    <w:rsid w:val="00D11915"/>
    <w:pPr>
      <w:numPr>
        <w:numId w:val="9"/>
      </w:numPr>
    </w:pPr>
  </w:style>
  <w:style w:type="paragraph" w:styleId="5">
    <w:name w:val="List Number 5"/>
    <w:basedOn w:val="a1"/>
    <w:rsid w:val="00D11915"/>
    <w:pPr>
      <w:numPr>
        <w:numId w:val="10"/>
      </w:numPr>
    </w:pPr>
  </w:style>
  <w:style w:type="paragraph" w:styleId="af7">
    <w:name w:val="Body Text"/>
    <w:basedOn w:val="a1"/>
    <w:rsid w:val="00D11915"/>
    <w:pPr>
      <w:spacing w:after="180"/>
    </w:pPr>
  </w:style>
  <w:style w:type="paragraph" w:styleId="25">
    <w:name w:val="Body Text 2"/>
    <w:basedOn w:val="a1"/>
    <w:rsid w:val="00D11915"/>
    <w:pPr>
      <w:spacing w:after="180" w:line="480" w:lineRule="auto"/>
    </w:pPr>
  </w:style>
  <w:style w:type="paragraph" w:styleId="35">
    <w:name w:val="Body Text 3"/>
    <w:basedOn w:val="a1"/>
    <w:rsid w:val="00D11915"/>
    <w:pPr>
      <w:spacing w:after="180"/>
    </w:pPr>
    <w:rPr>
      <w:sz w:val="16"/>
      <w:szCs w:val="16"/>
    </w:rPr>
  </w:style>
  <w:style w:type="paragraph" w:styleId="af8">
    <w:name w:val="Body Text Indent"/>
    <w:basedOn w:val="a1"/>
    <w:rsid w:val="00D11915"/>
    <w:pPr>
      <w:spacing w:after="180"/>
      <w:ind w:leftChars="400" w:left="851"/>
    </w:pPr>
  </w:style>
  <w:style w:type="paragraph" w:styleId="26">
    <w:name w:val="Body Text Indent 2"/>
    <w:basedOn w:val="a1"/>
    <w:rsid w:val="00D11915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D11915"/>
    <w:pPr>
      <w:spacing w:after="180"/>
      <w:ind w:leftChars="400" w:left="851"/>
    </w:pPr>
    <w:rPr>
      <w:sz w:val="16"/>
      <w:szCs w:val="16"/>
    </w:rPr>
  </w:style>
  <w:style w:type="paragraph" w:styleId="af9">
    <w:name w:val="Body Text First Indent"/>
    <w:basedOn w:val="af7"/>
    <w:rsid w:val="00D11915"/>
    <w:pPr>
      <w:ind w:firstLineChars="100" w:firstLine="210"/>
    </w:pPr>
  </w:style>
  <w:style w:type="paragraph" w:styleId="27">
    <w:name w:val="Body Text First Indent 2"/>
    <w:basedOn w:val="af8"/>
    <w:rsid w:val="00D11915"/>
    <w:pPr>
      <w:ind w:firstLineChars="100" w:firstLine="210"/>
    </w:pPr>
  </w:style>
  <w:style w:type="paragraph" w:styleId="afa">
    <w:name w:val="Subtitle"/>
    <w:basedOn w:val="a1"/>
    <w:qFormat/>
    <w:rsid w:val="00D11915"/>
    <w:pPr>
      <w:spacing w:after="60"/>
      <w:jc w:val="center"/>
      <w:outlineLvl w:val="1"/>
    </w:pPr>
    <w:rPr>
      <w:rFonts w:ascii="Arial" w:eastAsia="돋움" w:hAnsi="Arial" w:cs="Arial"/>
      <w:i/>
      <w:iCs/>
    </w:rPr>
  </w:style>
  <w:style w:type="paragraph" w:styleId="afb">
    <w:name w:val="Block Text"/>
    <w:basedOn w:val="a1"/>
    <w:rsid w:val="00D11915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D11915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D11915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D11915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D11915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D11915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D11915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D11915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D11915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D11915"/>
    <w:pPr>
      <w:ind w:leftChars="1800" w:left="1800" w:hangingChars="200" w:hanging="2000"/>
    </w:pPr>
  </w:style>
  <w:style w:type="paragraph" w:styleId="afc">
    <w:name w:val="index heading"/>
    <w:basedOn w:val="a1"/>
    <w:next w:val="11"/>
    <w:semiHidden/>
    <w:rsid w:val="00D11915"/>
    <w:rPr>
      <w:rFonts w:ascii="Arial" w:hAnsi="Arial" w:cs="Arial"/>
      <w:b/>
      <w:bCs/>
    </w:rPr>
  </w:style>
  <w:style w:type="paragraph" w:styleId="afd">
    <w:name w:val="Signature"/>
    <w:basedOn w:val="a1"/>
    <w:rsid w:val="00D11915"/>
    <w:pPr>
      <w:ind w:leftChars="2100" w:left="100"/>
    </w:pPr>
  </w:style>
  <w:style w:type="paragraph" w:styleId="afe">
    <w:name w:val="Salutation"/>
    <w:basedOn w:val="a1"/>
    <w:next w:val="a1"/>
    <w:rsid w:val="00D11915"/>
  </w:style>
  <w:style w:type="paragraph" w:styleId="aff">
    <w:name w:val="Normal (Web)"/>
    <w:basedOn w:val="a1"/>
    <w:rsid w:val="00D11915"/>
    <w:rPr>
      <w:rFonts w:ascii="Times New Roman" w:hAnsi="Times New Roman"/>
    </w:rPr>
  </w:style>
  <w:style w:type="paragraph" w:styleId="aff0">
    <w:name w:val="E-mail Signature"/>
    <w:basedOn w:val="a1"/>
    <w:rsid w:val="00D11915"/>
  </w:style>
  <w:style w:type="paragraph" w:styleId="aff1">
    <w:name w:val="Title"/>
    <w:basedOn w:val="a1"/>
    <w:qFormat/>
    <w:rsid w:val="00D11915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2">
    <w:name w:val="envelope address"/>
    <w:basedOn w:val="a1"/>
    <w:rsid w:val="00D11915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aff3">
    <w:name w:val="table of authorities"/>
    <w:basedOn w:val="a1"/>
    <w:next w:val="a1"/>
    <w:semiHidden/>
    <w:rsid w:val="00D11915"/>
    <w:pPr>
      <w:ind w:left="425" w:hangingChars="200" w:hanging="425"/>
    </w:pPr>
  </w:style>
  <w:style w:type="paragraph" w:styleId="aff4">
    <w:name w:val="toa heading"/>
    <w:basedOn w:val="a1"/>
    <w:next w:val="a1"/>
    <w:semiHidden/>
    <w:rsid w:val="00D11915"/>
    <w:pPr>
      <w:spacing w:before="120"/>
    </w:pPr>
    <w:rPr>
      <w:rFonts w:ascii="Arial" w:eastAsia="돋움" w:hAnsi="Arial" w:cs="Arial"/>
    </w:rPr>
  </w:style>
  <w:style w:type="paragraph" w:styleId="aff5">
    <w:name w:val="caption"/>
    <w:basedOn w:val="a1"/>
    <w:next w:val="a1"/>
    <w:qFormat/>
    <w:rsid w:val="00D11915"/>
    <w:rPr>
      <w:b/>
      <w:bCs/>
      <w:sz w:val="20"/>
      <w:szCs w:val="20"/>
    </w:rPr>
  </w:style>
  <w:style w:type="paragraph" w:styleId="aff6">
    <w:name w:val="Normal Indent"/>
    <w:basedOn w:val="a1"/>
    <w:rsid w:val="00D11915"/>
    <w:pPr>
      <w:ind w:leftChars="400" w:left="800"/>
    </w:pPr>
  </w:style>
  <w:style w:type="paragraph" w:styleId="aff7">
    <w:name w:val="Balloon Text"/>
    <w:basedOn w:val="a1"/>
    <w:semiHidden/>
    <w:rsid w:val="00D11915"/>
    <w:rPr>
      <w:rFonts w:ascii="Arial" w:eastAsia="돋움" w:hAnsi="Arial"/>
      <w:sz w:val="18"/>
      <w:szCs w:val="18"/>
    </w:rPr>
  </w:style>
  <w:style w:type="character" w:styleId="aff8">
    <w:name w:val="Hyperlink"/>
    <w:basedOn w:val="a2"/>
    <w:rsid w:val="003242D2"/>
    <w:rPr>
      <w:color w:val="0563C1" w:themeColor="hyperlink"/>
      <w:u w:val="single"/>
    </w:rPr>
  </w:style>
  <w:style w:type="table" w:styleId="aff9">
    <w:name w:val="Table Grid"/>
    <w:basedOn w:val="a3"/>
    <w:rsid w:val="0030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io/" TargetMode="External"/><Relationship Id="rId13" Type="http://schemas.openxmlformats.org/officeDocument/2006/relationships/hyperlink" Target="http://mvnrepositor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ocalhost:8888/web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mvnrepository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ring.io/tools/sts/all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053;&#51032;&#51088;&#47308;_&#45796;&#49884;&#51221;&#47532;\&#44053;&#51032;_Java\&#44053;&#51032;&#51088;&#47308;\Programming%20&#50696;&#51228;%20&#53596;&#54540;&#47551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02602-5948-4D2F-9041-572EBF35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Programming 예제 템플릿.dot</Template>
  <TotalTime>4604</TotalTime>
  <Pages>8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표지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soo</dc:creator>
  <cp:lastModifiedBy>Sooyoun Park</cp:lastModifiedBy>
  <cp:revision>200</cp:revision>
  <cp:lastPrinted>2017-02-03T06:52:00Z</cp:lastPrinted>
  <dcterms:created xsi:type="dcterms:W3CDTF">2017-01-01T06:18:00Z</dcterms:created>
  <dcterms:modified xsi:type="dcterms:W3CDTF">2019-01-01T14:05:00Z</dcterms:modified>
</cp:coreProperties>
</file>